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06C9" w14:textId="26E3138D" w:rsidR="009820C4" w:rsidRPr="00120E32" w:rsidRDefault="00C350B9">
      <w:pPr>
        <w:pStyle w:val="Title"/>
        <w:rPr>
          <w:b w:val="0"/>
          <w:bCs w:val="0"/>
        </w:rPr>
      </w:pPr>
      <w:r w:rsidRPr="00120E32">
        <w:rPr>
          <w:b w:val="0"/>
          <w:bCs w:val="0"/>
        </w:rPr>
        <w:t>TRIP ACROSS U.S.</w:t>
      </w:r>
      <w:r w:rsidR="00F6357D" w:rsidRPr="00120E32">
        <w:rPr>
          <w:b w:val="0"/>
          <w:bCs w:val="0"/>
        </w:rPr>
        <w:t>|</w:t>
      </w:r>
      <w:r w:rsidRPr="00120E32">
        <w:rPr>
          <w:b w:val="0"/>
          <w:bCs w:val="0"/>
        </w:rPr>
        <w:t>BASILONE</w:t>
      </w:r>
    </w:p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  <w:tblDescription w:val="Business trip itinerary table"/>
      </w:tblPr>
      <w:tblGrid>
        <w:gridCol w:w="1269"/>
        <w:gridCol w:w="1989"/>
        <w:gridCol w:w="1079"/>
        <w:gridCol w:w="2228"/>
        <w:gridCol w:w="785"/>
        <w:gridCol w:w="2064"/>
        <w:gridCol w:w="1715"/>
        <w:gridCol w:w="1079"/>
        <w:gridCol w:w="2182"/>
      </w:tblGrid>
      <w:tr w:rsidR="009E5C4F" w:rsidRPr="00120E32" w14:paraId="3ECC3BC0" w14:textId="77777777" w:rsidTr="00C3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Date:"/>
            <w:tag w:val="Date:"/>
            <w:id w:val="217634204"/>
            <w:placeholder>
              <w:docPart w:val="5FEF41E8716A43429EF0A4EB1324F9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9" w:type="dxa"/>
              </w:tcPr>
              <w:p w14:paraId="4D800AC3" w14:textId="77777777" w:rsidR="009820C4" w:rsidRPr="00EC43E1" w:rsidRDefault="005960F1" w:rsidP="006E74B0">
                <w:r w:rsidRPr="00EC43E1">
                  <w:t>Date</w:t>
                </w:r>
              </w:p>
            </w:tc>
          </w:sdtContent>
        </w:sdt>
        <w:sdt>
          <w:sdtPr>
            <w:alias w:val="Depart From:"/>
            <w:tag w:val="Depart From:"/>
            <w:id w:val="795333628"/>
            <w:placeholder>
              <w:docPart w:val="32A317D05C3F4203BE19149273E3FB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9" w:type="dxa"/>
              </w:tcPr>
              <w:p w14:paraId="4429A817" w14:textId="77777777" w:rsidR="009820C4" w:rsidRPr="00EC43E1" w:rsidRDefault="005960F1" w:rsidP="006E74B0">
                <w:r w:rsidRPr="00EC43E1">
                  <w:t>Depart from</w:t>
                </w:r>
              </w:p>
            </w:tc>
          </w:sdtContent>
        </w:sdt>
        <w:sdt>
          <w:sdtPr>
            <w:alias w:val="Depart Time:"/>
            <w:tag w:val="Depart Time:"/>
            <w:id w:val="-1969579069"/>
            <w:placeholder>
              <w:docPart w:val="E26C1CC94F814BFB83A0C797FEFAEF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79" w:type="dxa"/>
              </w:tcPr>
              <w:p w14:paraId="0D225E9D" w14:textId="77777777" w:rsidR="009820C4" w:rsidRPr="00EC43E1" w:rsidRDefault="005960F1" w:rsidP="009E5C4F">
                <w:r w:rsidRPr="00EC43E1">
                  <w:t>Depart</w:t>
                </w:r>
                <w:r w:rsidR="009E5C4F" w:rsidRPr="00EC43E1">
                  <w:t xml:space="preserve"> </w:t>
                </w:r>
                <w:r w:rsidRPr="00EC43E1">
                  <w:t>time</w:t>
                </w:r>
              </w:p>
            </w:tc>
          </w:sdtContent>
        </w:sdt>
        <w:sdt>
          <w:sdtPr>
            <w:alias w:val="Destination:"/>
            <w:tag w:val="Destination:"/>
            <w:id w:val="-738403806"/>
            <w:placeholder>
              <w:docPart w:val="3F4851A42BED4C05A640EAD4128B0E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28" w:type="dxa"/>
              </w:tcPr>
              <w:p w14:paraId="7A9461DB" w14:textId="77777777" w:rsidR="009820C4" w:rsidRPr="00EC43E1" w:rsidRDefault="005960F1" w:rsidP="006E74B0">
                <w:r w:rsidRPr="00EC43E1">
                  <w:t>Destination</w:t>
                </w:r>
              </w:p>
            </w:tc>
          </w:sdtContent>
        </w:sdt>
        <w:sdt>
          <w:sdtPr>
            <w:alias w:val="Arrival Time:"/>
            <w:tag w:val="Arrival Time:"/>
            <w:id w:val="-1924946296"/>
            <w:placeholder>
              <w:docPart w:val="8C5FB0B767A847DFA3CE28A1B5CC20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85" w:type="dxa"/>
              </w:tcPr>
              <w:p w14:paraId="297B10EF" w14:textId="77777777" w:rsidR="009820C4" w:rsidRPr="00EC43E1" w:rsidRDefault="005960F1" w:rsidP="009E5C4F">
                <w:r w:rsidRPr="00EC43E1">
                  <w:t>Arrival</w:t>
                </w:r>
                <w:r w:rsidR="009E5C4F" w:rsidRPr="00EC43E1">
                  <w:t xml:space="preserve"> </w:t>
                </w:r>
                <w:r w:rsidRPr="00EC43E1">
                  <w:t>time</w:t>
                </w:r>
              </w:p>
            </w:tc>
          </w:sdtContent>
        </w:sdt>
        <w:sdt>
          <w:sdtPr>
            <w:alias w:val="Destination Address:"/>
            <w:tag w:val="Destination Address:"/>
            <w:id w:val="1374961978"/>
            <w:placeholder>
              <w:docPart w:val="F2E126FD08B7425B961F474E2D0612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64" w:type="dxa"/>
              </w:tcPr>
              <w:p w14:paraId="71457CC2" w14:textId="77777777" w:rsidR="009820C4" w:rsidRPr="00EC43E1" w:rsidRDefault="005960F1" w:rsidP="006E74B0">
                <w:r w:rsidRPr="00EC43E1">
                  <w:t>Destination address</w:t>
                </w:r>
              </w:p>
            </w:tc>
          </w:sdtContent>
        </w:sdt>
        <w:tc>
          <w:tcPr>
            <w:tcW w:w="1715" w:type="dxa"/>
          </w:tcPr>
          <w:p w14:paraId="11D019D0" w14:textId="2EF743FF" w:rsidR="009820C4" w:rsidRPr="00EC43E1" w:rsidRDefault="00FB6221" w:rsidP="006E74B0">
            <w:r w:rsidRPr="00EC43E1">
              <w:t>Travel time</w:t>
            </w:r>
          </w:p>
        </w:tc>
        <w:tc>
          <w:tcPr>
            <w:tcW w:w="1079" w:type="dxa"/>
          </w:tcPr>
          <w:p w14:paraId="777AF370" w14:textId="0BD980C5" w:rsidR="009820C4" w:rsidRPr="00EC43E1" w:rsidRDefault="00FB6221" w:rsidP="009E5C4F">
            <w:r w:rsidRPr="00EC43E1">
              <w:t>Miles</w:t>
            </w:r>
          </w:p>
        </w:tc>
        <w:tc>
          <w:tcPr>
            <w:tcW w:w="2182" w:type="dxa"/>
          </w:tcPr>
          <w:p w14:paraId="42D9F657" w14:textId="24247927" w:rsidR="009820C4" w:rsidRPr="00EC43E1" w:rsidRDefault="00FB6221" w:rsidP="006E74B0">
            <w:r w:rsidRPr="00EC43E1">
              <w:t>Places of Interest</w:t>
            </w:r>
          </w:p>
        </w:tc>
      </w:tr>
      <w:tr w:rsidR="009E5C4F" w:rsidRPr="00120E32" w14:paraId="05F9CF72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3C1D0DEA" w14:textId="6DD5725C" w:rsidR="00A90BDC" w:rsidRPr="00120E32" w:rsidRDefault="00C350B9" w:rsidP="006E74B0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3, 2021</w:t>
            </w:r>
          </w:p>
        </w:tc>
        <w:tc>
          <w:tcPr>
            <w:tcW w:w="1989" w:type="dxa"/>
          </w:tcPr>
          <w:p w14:paraId="41ABA9B1" w14:textId="424C146E" w:rsidR="009820C4" w:rsidRPr="00120E32" w:rsidRDefault="00C350B9" w:rsidP="006E74B0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HOME</w:t>
            </w:r>
          </w:p>
        </w:tc>
        <w:tc>
          <w:tcPr>
            <w:tcW w:w="1079" w:type="dxa"/>
          </w:tcPr>
          <w:p w14:paraId="7199C36A" w14:textId="2B3BCFA8" w:rsidR="009820C4" w:rsidRPr="00120E32" w:rsidRDefault="00C350B9" w:rsidP="009E5C4F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0500</w:t>
            </w:r>
          </w:p>
        </w:tc>
        <w:tc>
          <w:tcPr>
            <w:tcW w:w="2228" w:type="dxa"/>
          </w:tcPr>
          <w:p w14:paraId="32EAAABA" w14:textId="5F2AE5C6" w:rsidR="009820C4" w:rsidRPr="00120E32" w:rsidRDefault="00C350B9" w:rsidP="006E74B0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JOHNSONS SHUT-INS STATE PARK</w:t>
            </w:r>
          </w:p>
        </w:tc>
        <w:tc>
          <w:tcPr>
            <w:tcW w:w="785" w:type="dxa"/>
          </w:tcPr>
          <w:p w14:paraId="6FA466BA" w14:textId="54259983" w:rsidR="009820C4" w:rsidRPr="00120E32" w:rsidRDefault="00C350B9" w:rsidP="009E5C4F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1500</w:t>
            </w:r>
          </w:p>
        </w:tc>
        <w:tc>
          <w:tcPr>
            <w:tcW w:w="2064" w:type="dxa"/>
          </w:tcPr>
          <w:p w14:paraId="1105E083" w14:textId="0DB32FE9" w:rsidR="009820C4" w:rsidRPr="00120E32" w:rsidRDefault="00C350B9" w:rsidP="006E74B0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148 TAUM SAUK TRAIL MIDDLEBROOK MISSOURI</w:t>
            </w:r>
          </w:p>
        </w:tc>
        <w:tc>
          <w:tcPr>
            <w:tcW w:w="1715" w:type="dxa"/>
          </w:tcPr>
          <w:p w14:paraId="2982CDA5" w14:textId="509DD1DE" w:rsidR="009820C4" w:rsidRPr="00120E32" w:rsidRDefault="00FB6221" w:rsidP="006E74B0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9 HOURS 35 MINS</w:t>
            </w:r>
          </w:p>
        </w:tc>
        <w:tc>
          <w:tcPr>
            <w:tcW w:w="1079" w:type="dxa"/>
          </w:tcPr>
          <w:p w14:paraId="1A17F46E" w14:textId="6F77DEF8" w:rsidR="009820C4" w:rsidRPr="00120E32" w:rsidRDefault="00FB6221" w:rsidP="009E5C4F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588 MILES</w:t>
            </w:r>
          </w:p>
        </w:tc>
        <w:tc>
          <w:tcPr>
            <w:tcW w:w="2182" w:type="dxa"/>
          </w:tcPr>
          <w:p w14:paraId="2408F05C" w14:textId="44D9AD63" w:rsidR="009820C4" w:rsidRPr="00EC43E1" w:rsidRDefault="00EC43E1" w:rsidP="006E74B0">
            <w:pPr>
              <w:rPr>
                <w:b/>
                <w:bCs/>
                <w:sz w:val="16"/>
                <w:szCs w:val="16"/>
              </w:rPr>
            </w:pPr>
            <w:r w:rsidRPr="00EC43E1">
              <w:rPr>
                <w:b/>
                <w:bCs/>
                <w:sz w:val="16"/>
                <w:szCs w:val="16"/>
              </w:rPr>
              <w:t>Johnsons Shut-Ins trail</w:t>
            </w:r>
          </w:p>
        </w:tc>
      </w:tr>
      <w:tr w:rsidR="00FB6221" w:rsidRPr="00120E32" w14:paraId="74458F28" w14:textId="77777777" w:rsidTr="00C350B9">
        <w:tc>
          <w:tcPr>
            <w:tcW w:w="1269" w:type="dxa"/>
          </w:tcPr>
          <w:p w14:paraId="5B97E99B" w14:textId="5BFCDDB6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4, 2021</w:t>
            </w:r>
          </w:p>
        </w:tc>
        <w:tc>
          <w:tcPr>
            <w:tcW w:w="1989" w:type="dxa"/>
          </w:tcPr>
          <w:p w14:paraId="6DE9CB0E" w14:textId="20CEFBE2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JOHNSONS SHUT-INS STATE PARK</w:t>
            </w:r>
          </w:p>
        </w:tc>
        <w:tc>
          <w:tcPr>
            <w:tcW w:w="1079" w:type="dxa"/>
          </w:tcPr>
          <w:p w14:paraId="3D1FB991" w14:textId="41F0EAAB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051ED5A8" w14:textId="3CF52B68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OMAHA, NB</w:t>
            </w:r>
          </w:p>
        </w:tc>
        <w:tc>
          <w:tcPr>
            <w:tcW w:w="785" w:type="dxa"/>
          </w:tcPr>
          <w:p w14:paraId="0AF749AE" w14:textId="72D6F779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1600</w:t>
            </w:r>
          </w:p>
        </w:tc>
        <w:tc>
          <w:tcPr>
            <w:tcW w:w="2064" w:type="dxa"/>
          </w:tcPr>
          <w:p w14:paraId="4BD23BCD" w14:textId="7F709DCD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HOTEL</w:t>
            </w:r>
          </w:p>
        </w:tc>
        <w:tc>
          <w:tcPr>
            <w:tcW w:w="1715" w:type="dxa"/>
          </w:tcPr>
          <w:p w14:paraId="5B4D0C06" w14:textId="66DB4CE3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 xml:space="preserve">8 HOURS </w:t>
            </w:r>
          </w:p>
        </w:tc>
        <w:tc>
          <w:tcPr>
            <w:tcW w:w="1079" w:type="dxa"/>
          </w:tcPr>
          <w:p w14:paraId="35D3393E" w14:textId="088A5302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488 MILES</w:t>
            </w:r>
          </w:p>
        </w:tc>
        <w:tc>
          <w:tcPr>
            <w:tcW w:w="2182" w:type="dxa"/>
          </w:tcPr>
          <w:p w14:paraId="0347CB0E" w14:textId="1041C767" w:rsidR="00FB6221" w:rsidRPr="00EC43E1" w:rsidRDefault="00EC43E1" w:rsidP="00FB6221">
            <w:pPr>
              <w:rPr>
                <w:b/>
                <w:bCs/>
                <w:sz w:val="16"/>
                <w:szCs w:val="16"/>
              </w:rPr>
            </w:pPr>
            <w:r w:rsidRPr="00EC43E1">
              <w:rPr>
                <w:b/>
                <w:bCs/>
                <w:sz w:val="16"/>
                <w:szCs w:val="16"/>
              </w:rPr>
              <w:t>Old Market</w:t>
            </w:r>
          </w:p>
        </w:tc>
      </w:tr>
      <w:tr w:rsidR="00FB6221" w:rsidRPr="00120E32" w14:paraId="078862EE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2B91DEC8" w14:textId="3F78E5A4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5, 2021</w:t>
            </w:r>
          </w:p>
        </w:tc>
        <w:tc>
          <w:tcPr>
            <w:tcW w:w="1989" w:type="dxa"/>
          </w:tcPr>
          <w:p w14:paraId="161C62C5" w14:textId="6BCDFD87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OMAHA, NB</w:t>
            </w:r>
          </w:p>
        </w:tc>
        <w:tc>
          <w:tcPr>
            <w:tcW w:w="1079" w:type="dxa"/>
          </w:tcPr>
          <w:p w14:paraId="5A05D750" w14:textId="6FFBB240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2D21F74C" w14:textId="5EEF7AB0" w:rsidR="00FB6221" w:rsidRPr="00120E32" w:rsidRDefault="008B740F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COLORADO SPRINGS, CO</w:t>
            </w:r>
          </w:p>
        </w:tc>
        <w:tc>
          <w:tcPr>
            <w:tcW w:w="785" w:type="dxa"/>
          </w:tcPr>
          <w:p w14:paraId="0B18F348" w14:textId="777C1CF4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</w:t>
            </w:r>
            <w:r w:rsidR="008B740F">
              <w:rPr>
                <w:b/>
                <w:bCs/>
              </w:rPr>
              <w:t>7</w:t>
            </w:r>
            <w:r w:rsidRPr="00120E32">
              <w:rPr>
                <w:b/>
                <w:bCs/>
              </w:rPr>
              <w:t>00</w:t>
            </w:r>
          </w:p>
        </w:tc>
        <w:tc>
          <w:tcPr>
            <w:tcW w:w="2064" w:type="dxa"/>
          </w:tcPr>
          <w:p w14:paraId="5739CE5F" w14:textId="00725B4F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CAMPING</w:t>
            </w:r>
          </w:p>
        </w:tc>
        <w:tc>
          <w:tcPr>
            <w:tcW w:w="1715" w:type="dxa"/>
          </w:tcPr>
          <w:p w14:paraId="5FAEFBB6" w14:textId="29D25D11" w:rsidR="00FB6221" w:rsidRPr="00120E32" w:rsidRDefault="008B740F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FB6221" w:rsidRPr="00120E32">
              <w:rPr>
                <w:b/>
                <w:bCs/>
              </w:rPr>
              <w:t xml:space="preserve"> HOURS</w:t>
            </w:r>
          </w:p>
        </w:tc>
        <w:tc>
          <w:tcPr>
            <w:tcW w:w="1079" w:type="dxa"/>
          </w:tcPr>
          <w:p w14:paraId="56FB4FDB" w14:textId="632F9A52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5</w:t>
            </w:r>
            <w:r w:rsidR="008B740F">
              <w:rPr>
                <w:b/>
                <w:bCs/>
              </w:rPr>
              <w:t>66</w:t>
            </w:r>
            <w:r w:rsidRPr="00120E32">
              <w:rPr>
                <w:b/>
                <w:bCs/>
              </w:rPr>
              <w:t xml:space="preserve"> MILES</w:t>
            </w:r>
          </w:p>
        </w:tc>
        <w:tc>
          <w:tcPr>
            <w:tcW w:w="2182" w:type="dxa"/>
          </w:tcPr>
          <w:p w14:paraId="02335D21" w14:textId="67A8C133" w:rsidR="00EC43E1" w:rsidRPr="00EC43E1" w:rsidRDefault="008B740F" w:rsidP="00656A86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Krohn</w:t>
            </w:r>
            <w:proofErr w:type="spellEnd"/>
          </w:p>
        </w:tc>
      </w:tr>
      <w:tr w:rsidR="00FB6221" w:rsidRPr="00120E32" w14:paraId="57715030" w14:textId="77777777" w:rsidTr="00C350B9">
        <w:tc>
          <w:tcPr>
            <w:tcW w:w="1269" w:type="dxa"/>
          </w:tcPr>
          <w:p w14:paraId="1647F0D3" w14:textId="36FD0C9F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7, 2021</w:t>
            </w:r>
          </w:p>
        </w:tc>
        <w:tc>
          <w:tcPr>
            <w:tcW w:w="1989" w:type="dxa"/>
          </w:tcPr>
          <w:p w14:paraId="60EE8723" w14:textId="26221D3D" w:rsidR="00FB6221" w:rsidRPr="00120E32" w:rsidRDefault="008B740F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COLORADO SPRINGS, CO</w:t>
            </w:r>
          </w:p>
        </w:tc>
        <w:tc>
          <w:tcPr>
            <w:tcW w:w="1079" w:type="dxa"/>
          </w:tcPr>
          <w:p w14:paraId="39C33906" w14:textId="77AC1E27" w:rsidR="00FB6221" w:rsidRPr="00120E32" w:rsidRDefault="00FB6221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116F5B2C" w14:textId="0192BBE2" w:rsidR="00FB6221" w:rsidRPr="00120E32" w:rsidRDefault="008B740F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TELLURIDE, COLORADO</w:t>
            </w:r>
          </w:p>
        </w:tc>
        <w:tc>
          <w:tcPr>
            <w:tcW w:w="785" w:type="dxa"/>
          </w:tcPr>
          <w:p w14:paraId="78095F1A" w14:textId="2BE1D054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</w:t>
            </w:r>
            <w:r w:rsidR="008B740F">
              <w:rPr>
                <w:b/>
                <w:bCs/>
              </w:rPr>
              <w:t>5</w:t>
            </w:r>
            <w:r w:rsidRPr="00120E32">
              <w:rPr>
                <w:b/>
                <w:bCs/>
              </w:rPr>
              <w:t>00</w:t>
            </w:r>
          </w:p>
        </w:tc>
        <w:tc>
          <w:tcPr>
            <w:tcW w:w="2064" w:type="dxa"/>
          </w:tcPr>
          <w:p w14:paraId="1A926A86" w14:textId="11DB544B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CAMPING</w:t>
            </w:r>
          </w:p>
        </w:tc>
        <w:tc>
          <w:tcPr>
            <w:tcW w:w="1715" w:type="dxa"/>
          </w:tcPr>
          <w:p w14:paraId="7E0D56BD" w14:textId="02204ECF" w:rsidR="00FB6221" w:rsidRPr="00120E32" w:rsidRDefault="008B740F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012CA" w:rsidRPr="00120E32">
              <w:rPr>
                <w:b/>
                <w:bCs/>
              </w:rPr>
              <w:t xml:space="preserve"> HOURS</w:t>
            </w:r>
          </w:p>
        </w:tc>
        <w:tc>
          <w:tcPr>
            <w:tcW w:w="1079" w:type="dxa"/>
          </w:tcPr>
          <w:p w14:paraId="60C59C7A" w14:textId="436CE9C8" w:rsidR="00FB6221" w:rsidRPr="00120E32" w:rsidRDefault="008B740F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296</w:t>
            </w:r>
            <w:r w:rsidR="00E012CA" w:rsidRPr="00120E32">
              <w:rPr>
                <w:b/>
                <w:bCs/>
              </w:rPr>
              <w:t xml:space="preserve"> MILES</w:t>
            </w:r>
          </w:p>
        </w:tc>
        <w:tc>
          <w:tcPr>
            <w:tcW w:w="2182" w:type="dxa"/>
          </w:tcPr>
          <w:p w14:paraId="1810CC10" w14:textId="1465A81A" w:rsidR="00EC43E1" w:rsidRPr="008221CC" w:rsidRDefault="008221CC" w:rsidP="00FB6221">
            <w:pPr>
              <w:rPr>
                <w:b/>
                <w:bCs/>
                <w:sz w:val="16"/>
                <w:szCs w:val="16"/>
              </w:rPr>
            </w:pPr>
            <w:r w:rsidRPr="008221CC">
              <w:rPr>
                <w:b/>
                <w:bCs/>
                <w:sz w:val="16"/>
                <w:szCs w:val="16"/>
              </w:rPr>
              <w:t>Main Street, Bear Creek Falls, Blue Lake Trail</w:t>
            </w:r>
            <w:r>
              <w:rPr>
                <w:b/>
                <w:bCs/>
                <w:sz w:val="16"/>
                <w:szCs w:val="16"/>
              </w:rPr>
              <w:t>, Ophir Pass</w:t>
            </w:r>
          </w:p>
        </w:tc>
      </w:tr>
      <w:tr w:rsidR="00FB6221" w:rsidRPr="00120E32" w14:paraId="6C1190FD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311E1B21" w14:textId="1B445D0E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9, 2021</w:t>
            </w:r>
          </w:p>
        </w:tc>
        <w:tc>
          <w:tcPr>
            <w:tcW w:w="1989" w:type="dxa"/>
          </w:tcPr>
          <w:p w14:paraId="6B0384B9" w14:textId="53FFD657" w:rsidR="00FB6221" w:rsidRPr="00120E32" w:rsidRDefault="00D72205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TELLURIDE, CO</w:t>
            </w:r>
          </w:p>
        </w:tc>
        <w:tc>
          <w:tcPr>
            <w:tcW w:w="1079" w:type="dxa"/>
          </w:tcPr>
          <w:p w14:paraId="01078ED8" w14:textId="3A63DB13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19FF9BA9" w14:textId="286E7AF1" w:rsidR="00FB6221" w:rsidRPr="00120E32" w:rsidRDefault="00D72205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MOAB, UT</w:t>
            </w:r>
          </w:p>
        </w:tc>
        <w:tc>
          <w:tcPr>
            <w:tcW w:w="785" w:type="dxa"/>
          </w:tcPr>
          <w:p w14:paraId="7E0355CB" w14:textId="59103905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</w:t>
            </w:r>
            <w:r w:rsidR="00D72205">
              <w:rPr>
                <w:b/>
                <w:bCs/>
              </w:rPr>
              <w:t>200</w:t>
            </w:r>
          </w:p>
        </w:tc>
        <w:tc>
          <w:tcPr>
            <w:tcW w:w="2064" w:type="dxa"/>
          </w:tcPr>
          <w:p w14:paraId="60FF4950" w14:textId="1174C996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CAMPING</w:t>
            </w:r>
          </w:p>
        </w:tc>
        <w:tc>
          <w:tcPr>
            <w:tcW w:w="1715" w:type="dxa"/>
          </w:tcPr>
          <w:p w14:paraId="3CAC6E56" w14:textId="19D393DC" w:rsidR="00FB6221" w:rsidRPr="00120E32" w:rsidRDefault="005147F6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012CA" w:rsidRPr="00120E32">
              <w:rPr>
                <w:b/>
                <w:bCs/>
              </w:rPr>
              <w:t xml:space="preserve"> HOURS</w:t>
            </w:r>
          </w:p>
        </w:tc>
        <w:tc>
          <w:tcPr>
            <w:tcW w:w="1079" w:type="dxa"/>
          </w:tcPr>
          <w:p w14:paraId="3E119EC7" w14:textId="534099F8" w:rsidR="00FB6221" w:rsidRPr="00120E32" w:rsidRDefault="00D72205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  <w:r w:rsidR="00E012CA" w:rsidRPr="00120E32">
              <w:rPr>
                <w:b/>
                <w:bCs/>
              </w:rPr>
              <w:t xml:space="preserve"> MILES</w:t>
            </w:r>
          </w:p>
        </w:tc>
        <w:tc>
          <w:tcPr>
            <w:tcW w:w="2182" w:type="dxa"/>
          </w:tcPr>
          <w:p w14:paraId="45050159" w14:textId="6343E4AA" w:rsidR="00ED635B" w:rsidRPr="008221CC" w:rsidRDefault="008221CC" w:rsidP="00FB6221">
            <w:pPr>
              <w:rPr>
                <w:b/>
                <w:bCs/>
                <w:sz w:val="16"/>
                <w:szCs w:val="16"/>
              </w:rPr>
            </w:pPr>
            <w:r w:rsidRPr="008221CC">
              <w:rPr>
                <w:b/>
                <w:bCs/>
                <w:sz w:val="16"/>
                <w:szCs w:val="16"/>
              </w:rPr>
              <w:t>Arches National Park</w:t>
            </w:r>
          </w:p>
        </w:tc>
      </w:tr>
      <w:tr w:rsidR="00FB6221" w:rsidRPr="00120E32" w14:paraId="3FE4ADCF" w14:textId="77777777" w:rsidTr="00C350B9">
        <w:tc>
          <w:tcPr>
            <w:tcW w:w="1269" w:type="dxa"/>
          </w:tcPr>
          <w:p w14:paraId="1F05D3D2" w14:textId="77777777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10,</w:t>
            </w:r>
          </w:p>
          <w:p w14:paraId="78F43C0F" w14:textId="4933E050" w:rsidR="00E012CA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2021</w:t>
            </w:r>
          </w:p>
        </w:tc>
        <w:tc>
          <w:tcPr>
            <w:tcW w:w="1989" w:type="dxa"/>
          </w:tcPr>
          <w:p w14:paraId="4CB0F8EB" w14:textId="4A36AA09" w:rsidR="00FB6221" w:rsidRPr="00120E32" w:rsidRDefault="00D72205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MOAB, UT</w:t>
            </w:r>
          </w:p>
        </w:tc>
        <w:tc>
          <w:tcPr>
            <w:tcW w:w="1079" w:type="dxa"/>
          </w:tcPr>
          <w:p w14:paraId="3C4A37BF" w14:textId="15AF73B0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1000</w:t>
            </w:r>
          </w:p>
        </w:tc>
        <w:tc>
          <w:tcPr>
            <w:tcW w:w="2228" w:type="dxa"/>
          </w:tcPr>
          <w:p w14:paraId="06497534" w14:textId="0903FDB5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SALT LAKE CITY, UT</w:t>
            </w:r>
          </w:p>
        </w:tc>
        <w:tc>
          <w:tcPr>
            <w:tcW w:w="785" w:type="dxa"/>
          </w:tcPr>
          <w:p w14:paraId="4B220510" w14:textId="07802456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1530</w:t>
            </w:r>
          </w:p>
        </w:tc>
        <w:tc>
          <w:tcPr>
            <w:tcW w:w="2064" w:type="dxa"/>
          </w:tcPr>
          <w:p w14:paraId="732900FD" w14:textId="37A08592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CAMPING</w:t>
            </w:r>
          </w:p>
        </w:tc>
        <w:tc>
          <w:tcPr>
            <w:tcW w:w="1715" w:type="dxa"/>
          </w:tcPr>
          <w:p w14:paraId="0717E35F" w14:textId="3216D082" w:rsidR="00FB6221" w:rsidRPr="00120E32" w:rsidRDefault="00D72205" w:rsidP="00FB622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012CA" w:rsidRPr="00120E32">
              <w:rPr>
                <w:b/>
                <w:bCs/>
              </w:rPr>
              <w:t xml:space="preserve"> HOURS</w:t>
            </w:r>
          </w:p>
        </w:tc>
        <w:tc>
          <w:tcPr>
            <w:tcW w:w="1079" w:type="dxa"/>
          </w:tcPr>
          <w:p w14:paraId="3A7A77EC" w14:textId="64918736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2</w:t>
            </w:r>
            <w:r w:rsidR="00D72205">
              <w:rPr>
                <w:b/>
                <w:bCs/>
              </w:rPr>
              <w:t>34</w:t>
            </w:r>
            <w:r w:rsidRPr="00120E32">
              <w:rPr>
                <w:b/>
                <w:bCs/>
              </w:rPr>
              <w:t xml:space="preserve"> MILES</w:t>
            </w:r>
          </w:p>
        </w:tc>
        <w:tc>
          <w:tcPr>
            <w:tcW w:w="2182" w:type="dxa"/>
          </w:tcPr>
          <w:p w14:paraId="07576C5C" w14:textId="1CD21A6B" w:rsidR="00FB6221" w:rsidRPr="00ED635B" w:rsidRDefault="00ED635B" w:rsidP="00FB6221">
            <w:pPr>
              <w:rPr>
                <w:b/>
                <w:bCs/>
                <w:sz w:val="16"/>
                <w:szCs w:val="16"/>
              </w:rPr>
            </w:pPr>
            <w:r w:rsidRPr="00ED635B">
              <w:rPr>
                <w:b/>
                <w:bCs/>
                <w:sz w:val="16"/>
                <w:szCs w:val="16"/>
              </w:rPr>
              <w:t>Big Cotton Wood Canyon, City Creek Center</w:t>
            </w:r>
          </w:p>
        </w:tc>
      </w:tr>
      <w:tr w:rsidR="00FB6221" w:rsidRPr="00120E32" w14:paraId="35D5FE44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42ECB45E" w14:textId="6758628D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11, 2021</w:t>
            </w:r>
          </w:p>
        </w:tc>
        <w:tc>
          <w:tcPr>
            <w:tcW w:w="1989" w:type="dxa"/>
          </w:tcPr>
          <w:p w14:paraId="0DD04FA5" w14:textId="179488C8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SALT LAKE CITY, UT</w:t>
            </w:r>
          </w:p>
        </w:tc>
        <w:tc>
          <w:tcPr>
            <w:tcW w:w="1079" w:type="dxa"/>
          </w:tcPr>
          <w:p w14:paraId="0B8C2A16" w14:textId="209DBDA1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0800</w:t>
            </w:r>
          </w:p>
        </w:tc>
        <w:tc>
          <w:tcPr>
            <w:tcW w:w="2228" w:type="dxa"/>
          </w:tcPr>
          <w:p w14:paraId="1B3749DD" w14:textId="727894BD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GRAND CANYON, AZ</w:t>
            </w:r>
          </w:p>
        </w:tc>
        <w:tc>
          <w:tcPr>
            <w:tcW w:w="785" w:type="dxa"/>
          </w:tcPr>
          <w:p w14:paraId="33195BC8" w14:textId="107BB8DC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1700</w:t>
            </w:r>
          </w:p>
        </w:tc>
        <w:tc>
          <w:tcPr>
            <w:tcW w:w="2064" w:type="dxa"/>
          </w:tcPr>
          <w:p w14:paraId="6EE2DFD8" w14:textId="04F3CDB3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CAMPING</w:t>
            </w:r>
          </w:p>
        </w:tc>
        <w:tc>
          <w:tcPr>
            <w:tcW w:w="1715" w:type="dxa"/>
          </w:tcPr>
          <w:p w14:paraId="10B259A8" w14:textId="070AAD64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9 HOURS</w:t>
            </w:r>
          </w:p>
        </w:tc>
        <w:tc>
          <w:tcPr>
            <w:tcW w:w="1079" w:type="dxa"/>
          </w:tcPr>
          <w:p w14:paraId="252642FF" w14:textId="68D403F1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522 MILES</w:t>
            </w:r>
          </w:p>
        </w:tc>
        <w:tc>
          <w:tcPr>
            <w:tcW w:w="2182" w:type="dxa"/>
          </w:tcPr>
          <w:p w14:paraId="47E4F69F" w14:textId="12339A29" w:rsidR="00FB6221" w:rsidRPr="00ED635B" w:rsidRDefault="00ED635B" w:rsidP="00FB6221">
            <w:pPr>
              <w:rPr>
                <w:b/>
                <w:bCs/>
                <w:sz w:val="16"/>
                <w:szCs w:val="16"/>
              </w:rPr>
            </w:pPr>
            <w:r w:rsidRPr="00ED635B">
              <w:rPr>
                <w:b/>
                <w:bCs/>
                <w:sz w:val="16"/>
                <w:szCs w:val="16"/>
              </w:rPr>
              <w:t>Grand Canyon Village, North Rim, South Rim, Havasu Falls</w:t>
            </w:r>
          </w:p>
        </w:tc>
      </w:tr>
      <w:tr w:rsidR="00FB6221" w:rsidRPr="00120E32" w14:paraId="213D04D5" w14:textId="77777777" w:rsidTr="00C350B9">
        <w:tc>
          <w:tcPr>
            <w:tcW w:w="1269" w:type="dxa"/>
          </w:tcPr>
          <w:p w14:paraId="6D883BA2" w14:textId="61D605A9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13, 2021</w:t>
            </w:r>
          </w:p>
        </w:tc>
        <w:tc>
          <w:tcPr>
            <w:tcW w:w="1989" w:type="dxa"/>
          </w:tcPr>
          <w:p w14:paraId="1E64BA41" w14:textId="31D28A2A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GRAND CANYON, AZ</w:t>
            </w:r>
          </w:p>
        </w:tc>
        <w:tc>
          <w:tcPr>
            <w:tcW w:w="1079" w:type="dxa"/>
          </w:tcPr>
          <w:p w14:paraId="194A0198" w14:textId="70CEBC8F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1000</w:t>
            </w:r>
          </w:p>
        </w:tc>
        <w:tc>
          <w:tcPr>
            <w:tcW w:w="2228" w:type="dxa"/>
          </w:tcPr>
          <w:p w14:paraId="472BDD9D" w14:textId="3B10B221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SEDONA, AZ</w:t>
            </w:r>
          </w:p>
        </w:tc>
        <w:tc>
          <w:tcPr>
            <w:tcW w:w="785" w:type="dxa"/>
          </w:tcPr>
          <w:p w14:paraId="78E1AF1E" w14:textId="43D184BA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1300</w:t>
            </w:r>
          </w:p>
        </w:tc>
        <w:tc>
          <w:tcPr>
            <w:tcW w:w="2064" w:type="dxa"/>
          </w:tcPr>
          <w:p w14:paraId="0507FEFF" w14:textId="5E317E54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CAMPING</w:t>
            </w:r>
          </w:p>
        </w:tc>
        <w:tc>
          <w:tcPr>
            <w:tcW w:w="1715" w:type="dxa"/>
          </w:tcPr>
          <w:p w14:paraId="1ECE4219" w14:textId="6F46A133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3 HOURS</w:t>
            </w:r>
          </w:p>
        </w:tc>
        <w:tc>
          <w:tcPr>
            <w:tcW w:w="1079" w:type="dxa"/>
          </w:tcPr>
          <w:p w14:paraId="69CA7B2B" w14:textId="0260C2CE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114 MILES</w:t>
            </w:r>
          </w:p>
        </w:tc>
        <w:tc>
          <w:tcPr>
            <w:tcW w:w="2182" w:type="dxa"/>
          </w:tcPr>
          <w:p w14:paraId="17E40268" w14:textId="50E66C8A" w:rsidR="00FB6221" w:rsidRPr="00ED635B" w:rsidRDefault="00ED635B" w:rsidP="00FB6221">
            <w:pPr>
              <w:rPr>
                <w:b/>
                <w:bCs/>
                <w:sz w:val="16"/>
                <w:szCs w:val="16"/>
              </w:rPr>
            </w:pPr>
            <w:r w:rsidRPr="00ED635B">
              <w:rPr>
                <w:b/>
                <w:bCs/>
                <w:sz w:val="16"/>
                <w:szCs w:val="16"/>
              </w:rPr>
              <w:t>Cathedral Rock, Slide Rock SP, Airport Mesa</w:t>
            </w:r>
            <w:r w:rsidR="00B360EF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="00B360EF">
              <w:rPr>
                <w:b/>
                <w:bCs/>
                <w:sz w:val="16"/>
                <w:szCs w:val="16"/>
              </w:rPr>
              <w:t>Talquepa</w:t>
            </w:r>
            <w:r w:rsidR="00AE465F">
              <w:rPr>
                <w:b/>
                <w:bCs/>
                <w:sz w:val="16"/>
                <w:szCs w:val="16"/>
              </w:rPr>
              <w:t>que</w:t>
            </w:r>
            <w:proofErr w:type="spellEnd"/>
            <w:r w:rsidR="00AE465F">
              <w:rPr>
                <w:b/>
                <w:bCs/>
                <w:sz w:val="16"/>
                <w:szCs w:val="16"/>
              </w:rPr>
              <w:t xml:space="preserve"> Arts shopping Village</w:t>
            </w:r>
          </w:p>
        </w:tc>
      </w:tr>
      <w:tr w:rsidR="00FB6221" w:rsidRPr="00120E32" w14:paraId="3D27941C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3CEF29EF" w14:textId="4180E608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15, 2021</w:t>
            </w:r>
          </w:p>
        </w:tc>
        <w:tc>
          <w:tcPr>
            <w:tcW w:w="1989" w:type="dxa"/>
          </w:tcPr>
          <w:p w14:paraId="3E288566" w14:textId="3B703A12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SEDONA, AZ</w:t>
            </w:r>
          </w:p>
        </w:tc>
        <w:tc>
          <w:tcPr>
            <w:tcW w:w="1079" w:type="dxa"/>
          </w:tcPr>
          <w:p w14:paraId="33927026" w14:textId="7B78D459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1000</w:t>
            </w:r>
          </w:p>
        </w:tc>
        <w:tc>
          <w:tcPr>
            <w:tcW w:w="2228" w:type="dxa"/>
          </w:tcPr>
          <w:p w14:paraId="13E53055" w14:textId="5CDD8F34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TUCSON, AZ</w:t>
            </w:r>
          </w:p>
        </w:tc>
        <w:tc>
          <w:tcPr>
            <w:tcW w:w="785" w:type="dxa"/>
          </w:tcPr>
          <w:p w14:paraId="5A7BEE24" w14:textId="74E88B49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1430</w:t>
            </w:r>
          </w:p>
        </w:tc>
        <w:tc>
          <w:tcPr>
            <w:tcW w:w="2064" w:type="dxa"/>
          </w:tcPr>
          <w:p w14:paraId="5F6BBCEF" w14:textId="7FCBF400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JENS</w:t>
            </w:r>
          </w:p>
        </w:tc>
        <w:tc>
          <w:tcPr>
            <w:tcW w:w="1715" w:type="dxa"/>
          </w:tcPr>
          <w:p w14:paraId="433BFF35" w14:textId="5CA9FA9C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4 HOURS</w:t>
            </w:r>
          </w:p>
        </w:tc>
        <w:tc>
          <w:tcPr>
            <w:tcW w:w="1079" w:type="dxa"/>
          </w:tcPr>
          <w:p w14:paraId="6FBA5AAF" w14:textId="38D8DE8C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229 MILES</w:t>
            </w:r>
          </w:p>
        </w:tc>
        <w:tc>
          <w:tcPr>
            <w:tcW w:w="2182" w:type="dxa"/>
          </w:tcPr>
          <w:p w14:paraId="5B35E1E2" w14:textId="52C85026" w:rsidR="00FB6221" w:rsidRPr="00120E32" w:rsidRDefault="00FB6221" w:rsidP="00FB6221"/>
        </w:tc>
      </w:tr>
      <w:tr w:rsidR="00FB6221" w:rsidRPr="00120E32" w14:paraId="52CE1F89" w14:textId="77777777" w:rsidTr="00C350B9">
        <w:tc>
          <w:tcPr>
            <w:tcW w:w="1269" w:type="dxa"/>
          </w:tcPr>
          <w:p w14:paraId="3269DD6D" w14:textId="01BEB678" w:rsidR="00FB6221" w:rsidRPr="00120E32" w:rsidRDefault="00E012CA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APRIL 18, 2021</w:t>
            </w:r>
          </w:p>
        </w:tc>
        <w:tc>
          <w:tcPr>
            <w:tcW w:w="1989" w:type="dxa"/>
          </w:tcPr>
          <w:p w14:paraId="22605D9D" w14:textId="187F375D" w:rsidR="00FB6221" w:rsidRPr="00120E32" w:rsidRDefault="00120E32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TUCSON</w:t>
            </w:r>
          </w:p>
        </w:tc>
        <w:tc>
          <w:tcPr>
            <w:tcW w:w="1079" w:type="dxa"/>
          </w:tcPr>
          <w:p w14:paraId="65F420A8" w14:textId="6FC81636" w:rsidR="00FB6221" w:rsidRPr="00120E32" w:rsidRDefault="00120E32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1000</w:t>
            </w:r>
          </w:p>
        </w:tc>
        <w:tc>
          <w:tcPr>
            <w:tcW w:w="2228" w:type="dxa"/>
          </w:tcPr>
          <w:p w14:paraId="6195B7F4" w14:textId="4BB62517" w:rsidR="00FB6221" w:rsidRPr="00120E32" w:rsidRDefault="00120E32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MONROVIA, CA</w:t>
            </w:r>
          </w:p>
        </w:tc>
        <w:tc>
          <w:tcPr>
            <w:tcW w:w="785" w:type="dxa"/>
          </w:tcPr>
          <w:p w14:paraId="47BEED32" w14:textId="1F7AA4F1" w:rsidR="00FB6221" w:rsidRPr="00120E32" w:rsidRDefault="00120E32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1800</w:t>
            </w:r>
          </w:p>
        </w:tc>
        <w:tc>
          <w:tcPr>
            <w:tcW w:w="2064" w:type="dxa"/>
          </w:tcPr>
          <w:p w14:paraId="029E840A" w14:textId="5E662D63" w:rsidR="00FB6221" w:rsidRPr="00120E32" w:rsidRDefault="00120E32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ELENA</w:t>
            </w:r>
          </w:p>
        </w:tc>
        <w:tc>
          <w:tcPr>
            <w:tcW w:w="1715" w:type="dxa"/>
          </w:tcPr>
          <w:p w14:paraId="163C2430" w14:textId="1B64551D" w:rsidR="00FB6221" w:rsidRPr="00120E32" w:rsidRDefault="00120E32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7 HOURS 30 MINS</w:t>
            </w:r>
          </w:p>
        </w:tc>
        <w:tc>
          <w:tcPr>
            <w:tcW w:w="1079" w:type="dxa"/>
          </w:tcPr>
          <w:p w14:paraId="1C4513E4" w14:textId="6F300AA5" w:rsidR="00FB6221" w:rsidRPr="00120E32" w:rsidRDefault="00120E32" w:rsidP="00FB6221">
            <w:pPr>
              <w:rPr>
                <w:b/>
                <w:bCs/>
              </w:rPr>
            </w:pPr>
            <w:r w:rsidRPr="00120E32">
              <w:rPr>
                <w:b/>
                <w:bCs/>
              </w:rPr>
              <w:t>476 MILES</w:t>
            </w:r>
          </w:p>
        </w:tc>
        <w:tc>
          <w:tcPr>
            <w:tcW w:w="2182" w:type="dxa"/>
          </w:tcPr>
          <w:p w14:paraId="2118E321" w14:textId="2C6C5DA5" w:rsidR="00FB6221" w:rsidRPr="00120E32" w:rsidRDefault="00FB6221" w:rsidP="00FB6221"/>
        </w:tc>
      </w:tr>
      <w:tr w:rsidR="00FB6221" w:rsidRPr="00120E32" w14:paraId="37132DE6" w14:textId="77777777" w:rsidTr="00C3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</w:tcPr>
          <w:p w14:paraId="489CAD9A" w14:textId="07E181D4" w:rsidR="00FB6221" w:rsidRPr="00120E32" w:rsidRDefault="00FB6221" w:rsidP="00FB6221"/>
        </w:tc>
        <w:tc>
          <w:tcPr>
            <w:tcW w:w="1989" w:type="dxa"/>
          </w:tcPr>
          <w:p w14:paraId="3DBCB6D3" w14:textId="7CF96D42" w:rsidR="00FB6221" w:rsidRPr="00120E32" w:rsidRDefault="00FB6221" w:rsidP="00FB6221"/>
        </w:tc>
        <w:tc>
          <w:tcPr>
            <w:tcW w:w="1079" w:type="dxa"/>
          </w:tcPr>
          <w:p w14:paraId="0BBE9A3E" w14:textId="059D41FE" w:rsidR="00FB6221" w:rsidRPr="00120E32" w:rsidRDefault="00FB6221" w:rsidP="00FB6221"/>
        </w:tc>
        <w:tc>
          <w:tcPr>
            <w:tcW w:w="2228" w:type="dxa"/>
          </w:tcPr>
          <w:p w14:paraId="2A2FEAFB" w14:textId="6ABA3C03" w:rsidR="00FB6221" w:rsidRPr="00120E32" w:rsidRDefault="00FB6221" w:rsidP="00FB6221"/>
        </w:tc>
        <w:tc>
          <w:tcPr>
            <w:tcW w:w="785" w:type="dxa"/>
          </w:tcPr>
          <w:p w14:paraId="0B566A57" w14:textId="39FE456D" w:rsidR="00FB6221" w:rsidRPr="00120E32" w:rsidRDefault="00FB6221" w:rsidP="00FB6221"/>
        </w:tc>
        <w:tc>
          <w:tcPr>
            <w:tcW w:w="2064" w:type="dxa"/>
          </w:tcPr>
          <w:p w14:paraId="0D3A4634" w14:textId="15F3833C" w:rsidR="00FB6221" w:rsidRPr="00120E32" w:rsidRDefault="00FB6221" w:rsidP="00FB6221"/>
        </w:tc>
        <w:tc>
          <w:tcPr>
            <w:tcW w:w="1715" w:type="dxa"/>
          </w:tcPr>
          <w:p w14:paraId="0FA3EE05" w14:textId="4C8142FB" w:rsidR="00FB6221" w:rsidRPr="00120E32" w:rsidRDefault="00FB6221" w:rsidP="00FB6221"/>
        </w:tc>
        <w:tc>
          <w:tcPr>
            <w:tcW w:w="1079" w:type="dxa"/>
          </w:tcPr>
          <w:p w14:paraId="1EEEE0FA" w14:textId="417BFC0D" w:rsidR="00FB6221" w:rsidRPr="00120E32" w:rsidRDefault="00FB6221" w:rsidP="00FB6221"/>
        </w:tc>
        <w:tc>
          <w:tcPr>
            <w:tcW w:w="2182" w:type="dxa"/>
          </w:tcPr>
          <w:p w14:paraId="4D39A246" w14:textId="3606E495" w:rsidR="00FB6221" w:rsidRPr="00120E32" w:rsidRDefault="00FB6221" w:rsidP="00FB6221"/>
        </w:tc>
      </w:tr>
      <w:tr w:rsidR="00FB6221" w:rsidRPr="00120E32" w14:paraId="564D1A2A" w14:textId="77777777" w:rsidTr="00C350B9">
        <w:tc>
          <w:tcPr>
            <w:tcW w:w="1269" w:type="dxa"/>
          </w:tcPr>
          <w:p w14:paraId="75D49B8E" w14:textId="325ACF1C" w:rsidR="00FB6221" w:rsidRPr="00085CA1" w:rsidRDefault="00085CA1" w:rsidP="00FB6221">
            <w:pPr>
              <w:rPr>
                <w:b/>
                <w:bCs/>
              </w:rPr>
            </w:pPr>
            <w:r w:rsidRPr="00085CA1">
              <w:rPr>
                <w:b/>
                <w:bCs/>
              </w:rPr>
              <w:t>15 DAYS</w:t>
            </w:r>
          </w:p>
        </w:tc>
        <w:tc>
          <w:tcPr>
            <w:tcW w:w="1989" w:type="dxa"/>
          </w:tcPr>
          <w:p w14:paraId="78608FF7" w14:textId="29674027" w:rsidR="00FB6221" w:rsidRPr="00085CA1" w:rsidRDefault="00085CA1" w:rsidP="00FB6221">
            <w:pPr>
              <w:rPr>
                <w:b/>
                <w:bCs/>
              </w:rPr>
            </w:pPr>
            <w:r w:rsidRPr="00085CA1">
              <w:rPr>
                <w:b/>
                <w:bCs/>
              </w:rPr>
              <w:t>10 CITIES</w:t>
            </w:r>
          </w:p>
        </w:tc>
        <w:tc>
          <w:tcPr>
            <w:tcW w:w="1079" w:type="dxa"/>
          </w:tcPr>
          <w:p w14:paraId="2B8000D3" w14:textId="36435583" w:rsidR="00FB6221" w:rsidRPr="00120E32" w:rsidRDefault="00FB6221" w:rsidP="00FB6221"/>
        </w:tc>
        <w:tc>
          <w:tcPr>
            <w:tcW w:w="2228" w:type="dxa"/>
          </w:tcPr>
          <w:p w14:paraId="68AC6F7F" w14:textId="5D26D842" w:rsidR="00FB6221" w:rsidRPr="00120E32" w:rsidRDefault="00FB6221" w:rsidP="00FB6221"/>
        </w:tc>
        <w:tc>
          <w:tcPr>
            <w:tcW w:w="785" w:type="dxa"/>
          </w:tcPr>
          <w:p w14:paraId="3A3E5AF7" w14:textId="13B68C08" w:rsidR="00FB6221" w:rsidRPr="00120E32" w:rsidRDefault="00FB6221" w:rsidP="00FB6221"/>
        </w:tc>
        <w:tc>
          <w:tcPr>
            <w:tcW w:w="2064" w:type="dxa"/>
          </w:tcPr>
          <w:p w14:paraId="05348AEE" w14:textId="73C97C68" w:rsidR="00FB6221" w:rsidRPr="00120E32" w:rsidRDefault="00FB6221" w:rsidP="00FB6221"/>
        </w:tc>
        <w:tc>
          <w:tcPr>
            <w:tcW w:w="1715" w:type="dxa"/>
          </w:tcPr>
          <w:p w14:paraId="4BC26DBB" w14:textId="7B3BBD2E" w:rsidR="00FB6221" w:rsidRPr="00085CA1" w:rsidRDefault="00085CA1" w:rsidP="00FB6221">
            <w:pPr>
              <w:rPr>
                <w:b/>
                <w:bCs/>
              </w:rPr>
            </w:pPr>
            <w:r w:rsidRPr="00085CA1">
              <w:rPr>
                <w:b/>
                <w:bCs/>
              </w:rPr>
              <w:t>67 HOURS</w:t>
            </w:r>
          </w:p>
        </w:tc>
        <w:tc>
          <w:tcPr>
            <w:tcW w:w="1079" w:type="dxa"/>
          </w:tcPr>
          <w:p w14:paraId="7CF86B48" w14:textId="72A8D9C5" w:rsidR="00FB6221" w:rsidRPr="00085CA1" w:rsidRDefault="00085CA1" w:rsidP="00FB6221">
            <w:pPr>
              <w:rPr>
                <w:b/>
                <w:bCs/>
              </w:rPr>
            </w:pPr>
            <w:r w:rsidRPr="00085CA1">
              <w:rPr>
                <w:b/>
                <w:bCs/>
              </w:rPr>
              <w:t>3</w:t>
            </w:r>
            <w:r w:rsidR="001930FC">
              <w:rPr>
                <w:b/>
                <w:bCs/>
              </w:rPr>
              <w:t>778</w:t>
            </w:r>
            <w:r w:rsidRPr="00085CA1">
              <w:rPr>
                <w:b/>
                <w:bCs/>
              </w:rPr>
              <w:t xml:space="preserve"> MILES</w:t>
            </w:r>
          </w:p>
        </w:tc>
        <w:tc>
          <w:tcPr>
            <w:tcW w:w="2182" w:type="dxa"/>
          </w:tcPr>
          <w:p w14:paraId="6138ACE1" w14:textId="713E5770" w:rsidR="00FB6221" w:rsidRPr="00120E32" w:rsidRDefault="00FB6221" w:rsidP="00FB6221"/>
        </w:tc>
      </w:tr>
    </w:tbl>
    <w:p w14:paraId="0F9C42ED" w14:textId="72F697F7" w:rsidR="00EC43E1" w:rsidRDefault="00EC43E1" w:rsidP="0069119A">
      <w:pPr>
        <w:pStyle w:val="Heading1"/>
      </w:pPr>
    </w:p>
    <w:p w14:paraId="66F1A2B5" w14:textId="313FADAD" w:rsidR="00F237BB" w:rsidRPr="00EC43E1" w:rsidRDefault="00F237BB" w:rsidP="00EC43E1"/>
    <w:p w14:paraId="5EFBF7B5" w14:textId="462A8515" w:rsidR="00A90BDC" w:rsidRDefault="002561A6" w:rsidP="00435404">
      <w:pPr>
        <w:pStyle w:val="Notes"/>
      </w:pPr>
      <w:sdt>
        <w:sdtPr>
          <w:alias w:val="Insert notes here:"/>
          <w:tag w:val="Insert notes here:"/>
          <w:id w:val="520055045"/>
          <w:placeholder>
            <w:docPart w:val="7817C3364986464890BAA33D6F047254"/>
          </w:placeholder>
          <w:temporary/>
          <w:showingPlcHdr/>
          <w15:appearance w15:val="hidden"/>
        </w:sdtPr>
        <w:sdtEndPr/>
        <w:sdtContent>
          <w:r w:rsidR="00F237BB" w:rsidRPr="00120E32">
            <w:t>Insert notes here</w:t>
          </w:r>
        </w:sdtContent>
      </w:sdt>
      <w:r w:rsidR="00C3408D">
        <w:t>;</w:t>
      </w:r>
    </w:p>
    <w:p w14:paraId="6840527D" w14:textId="5234EA33" w:rsidR="00C3408D" w:rsidRDefault="00C3408D" w:rsidP="00435404">
      <w:pPr>
        <w:pStyle w:val="Notes"/>
      </w:pPr>
      <w:r>
        <w:t>1. On the way to Mt. Rushmore, look at staying in Wall SD, Nomad View.  GPS 43.8898- 102.227</w:t>
      </w:r>
    </w:p>
    <w:p w14:paraId="479E82F0" w14:textId="27121871" w:rsidR="00C3408D" w:rsidRDefault="00C3408D" w:rsidP="00435404">
      <w:pPr>
        <w:pStyle w:val="Notes"/>
      </w:pPr>
    </w:p>
    <w:p w14:paraId="7C406610" w14:textId="7A1B23A2" w:rsidR="00C3408D" w:rsidRDefault="00C3408D" w:rsidP="00435404">
      <w:pPr>
        <w:pStyle w:val="Notes"/>
      </w:pPr>
      <w:r>
        <w:t>2. The Main Drag Sedona, 34.8334 – 111.9083</w:t>
      </w:r>
    </w:p>
    <w:p w14:paraId="7E32E600" w14:textId="6B104470" w:rsidR="00982FF1" w:rsidRDefault="00982FF1" w:rsidP="00435404">
      <w:pPr>
        <w:pStyle w:val="Notes"/>
      </w:pPr>
    </w:p>
    <w:p w14:paraId="6A1E6DFA" w14:textId="62FC84AE" w:rsidR="00982FF1" w:rsidRPr="00120E32" w:rsidRDefault="00982FF1" w:rsidP="00435404">
      <w:pPr>
        <w:pStyle w:val="Notes"/>
      </w:pPr>
      <w:r>
        <w:t xml:space="preserve">3. MOAB, </w:t>
      </w:r>
      <w:hyperlink r:id="rId10" w:history="1">
        <w:r w:rsidRPr="00982FF1">
          <w:rPr>
            <w:color w:val="0000FF"/>
            <w:u w:val="single"/>
          </w:rPr>
          <w:t>How to Spend One Day at Arches National Park (thenatureseeker.com)</w:t>
        </w:r>
      </w:hyperlink>
    </w:p>
    <w:sectPr w:rsidR="00982FF1" w:rsidRPr="00120E32">
      <w:footerReference w:type="default" r:id="rId11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F425A" w14:textId="77777777" w:rsidR="002561A6" w:rsidRDefault="002561A6">
      <w:pPr>
        <w:spacing w:before="0" w:after="0" w:line="240" w:lineRule="auto"/>
      </w:pPr>
      <w:r>
        <w:separator/>
      </w:r>
    </w:p>
  </w:endnote>
  <w:endnote w:type="continuationSeparator" w:id="0">
    <w:p w14:paraId="64BC36B0" w14:textId="77777777" w:rsidR="002561A6" w:rsidRDefault="002561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C4CEF" w14:textId="77777777" w:rsidR="009820C4" w:rsidRDefault="00F6357D">
    <w:pPr>
      <w:pStyle w:val="Footer"/>
      <w:jc w:val="cen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3845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9D4B" w14:textId="77777777" w:rsidR="002561A6" w:rsidRDefault="002561A6">
      <w:pPr>
        <w:spacing w:before="0" w:after="0" w:line="240" w:lineRule="auto"/>
      </w:pPr>
      <w:r>
        <w:separator/>
      </w:r>
    </w:p>
  </w:footnote>
  <w:footnote w:type="continuationSeparator" w:id="0">
    <w:p w14:paraId="040A053A" w14:textId="77777777" w:rsidR="002561A6" w:rsidRDefault="002561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EA0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8628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3824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C424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B015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227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40A4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2C69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CDC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EA9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9"/>
    <w:rsid w:val="000361C9"/>
    <w:rsid w:val="0006458F"/>
    <w:rsid w:val="00085CA1"/>
    <w:rsid w:val="0010397A"/>
    <w:rsid w:val="00120E32"/>
    <w:rsid w:val="001930FC"/>
    <w:rsid w:val="001B59E6"/>
    <w:rsid w:val="002561A6"/>
    <w:rsid w:val="00286305"/>
    <w:rsid w:val="00354217"/>
    <w:rsid w:val="003845AE"/>
    <w:rsid w:val="00411E92"/>
    <w:rsid w:val="00435404"/>
    <w:rsid w:val="0048305A"/>
    <w:rsid w:val="004E18A7"/>
    <w:rsid w:val="005147F6"/>
    <w:rsid w:val="005914C8"/>
    <w:rsid w:val="005960F1"/>
    <w:rsid w:val="005962A4"/>
    <w:rsid w:val="005D6DE4"/>
    <w:rsid w:val="006240A7"/>
    <w:rsid w:val="00656A86"/>
    <w:rsid w:val="0069119A"/>
    <w:rsid w:val="006E74B0"/>
    <w:rsid w:val="00706A0B"/>
    <w:rsid w:val="0071404F"/>
    <w:rsid w:val="008221CC"/>
    <w:rsid w:val="008A39D5"/>
    <w:rsid w:val="008A69B1"/>
    <w:rsid w:val="008B740F"/>
    <w:rsid w:val="00906744"/>
    <w:rsid w:val="009469C9"/>
    <w:rsid w:val="009820C4"/>
    <w:rsid w:val="00982FF1"/>
    <w:rsid w:val="009E5C4F"/>
    <w:rsid w:val="00A52110"/>
    <w:rsid w:val="00A90BDC"/>
    <w:rsid w:val="00AE465F"/>
    <w:rsid w:val="00B360EF"/>
    <w:rsid w:val="00B375B0"/>
    <w:rsid w:val="00B4766A"/>
    <w:rsid w:val="00B6188C"/>
    <w:rsid w:val="00B76EA0"/>
    <w:rsid w:val="00BB2A0D"/>
    <w:rsid w:val="00C25AF8"/>
    <w:rsid w:val="00C3408D"/>
    <w:rsid w:val="00C350B9"/>
    <w:rsid w:val="00C669BB"/>
    <w:rsid w:val="00C72317"/>
    <w:rsid w:val="00CC3438"/>
    <w:rsid w:val="00D004FE"/>
    <w:rsid w:val="00D03F55"/>
    <w:rsid w:val="00D476D9"/>
    <w:rsid w:val="00D72205"/>
    <w:rsid w:val="00D85D09"/>
    <w:rsid w:val="00E012CA"/>
    <w:rsid w:val="00E42593"/>
    <w:rsid w:val="00E962D2"/>
    <w:rsid w:val="00EB5927"/>
    <w:rsid w:val="00EC43E1"/>
    <w:rsid w:val="00ED635B"/>
    <w:rsid w:val="00F15B49"/>
    <w:rsid w:val="00F237BB"/>
    <w:rsid w:val="00F6357D"/>
    <w:rsid w:val="00F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37EBA"/>
  <w15:chartTrackingRefBased/>
  <w15:docId w15:val="{38931BB2-6FA1-45AA-973F-AA81229E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AE"/>
    <w:rPr>
      <w:szCs w:val="20"/>
    </w:rPr>
  </w:style>
  <w:style w:type="paragraph" w:styleId="Heading1">
    <w:name w:val="heading 1"/>
    <w:basedOn w:val="Normal"/>
    <w:next w:val="Normal"/>
    <w:uiPriority w:val="2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43540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rsid w:val="001B59E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1B59E6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1B59E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1B59E6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1B59E6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1B59E6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1B59E6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"/>
    <w:qFormat/>
    <w:rsid w:val="00CC3438"/>
    <w:pPr>
      <w:pBdr>
        <w:top w:val="single" w:sz="12" w:space="1" w:color="595959" w:themeColor="text1" w:themeTint="A6"/>
      </w:pBdr>
      <w:spacing w:before="0" w:after="12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28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dTable4-Accent1">
    <w:name w:val="Grid Table 4 Accent 1"/>
    <w:basedOn w:val="TableNormal"/>
    <w:uiPriority w:val="49"/>
    <w:rsid w:val="00A90BDC"/>
    <w:tblPr>
      <w:tblStyleRowBandSize w:val="1"/>
      <w:tblStyleColBandSize w:val="1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CellMar>
        <w:left w:w="43" w:type="dxa"/>
        <w:right w:w="43" w:type="dxa"/>
      </w:tblCellMar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2E74B5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A69B1"/>
    <w:rPr>
      <w:color w:val="595959" w:themeColor="text1" w:themeTint="A6"/>
      <w:sz w:val="22"/>
    </w:rPr>
  </w:style>
  <w:style w:type="paragraph" w:customStyle="1" w:styleId="Notes">
    <w:name w:val="Notes"/>
    <w:basedOn w:val="Normal"/>
    <w:uiPriority w:val="3"/>
    <w:qFormat/>
  </w:style>
  <w:style w:type="paragraph" w:styleId="Footer">
    <w:name w:val="footer"/>
    <w:basedOn w:val="Normal"/>
    <w:link w:val="FooterChar"/>
    <w:uiPriority w:val="99"/>
    <w:unhideWhenUsed/>
    <w:rsid w:val="003845AE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5AE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E6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59E6"/>
  </w:style>
  <w:style w:type="paragraph" w:styleId="BlockText">
    <w:name w:val="Block Text"/>
    <w:basedOn w:val="Normal"/>
    <w:uiPriority w:val="99"/>
    <w:semiHidden/>
    <w:unhideWhenUsed/>
    <w:rsid w:val="008A69B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9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9E6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59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59E6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59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9E6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59E6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59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59E6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59E6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59E6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59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59E6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59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59E6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B59E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9E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59E6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B59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9E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9E6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9E6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59E6"/>
  </w:style>
  <w:style w:type="character" w:customStyle="1" w:styleId="DateChar">
    <w:name w:val="Date Char"/>
    <w:basedOn w:val="DefaultParagraphFont"/>
    <w:link w:val="Date"/>
    <w:uiPriority w:val="99"/>
    <w:semiHidden/>
    <w:rsid w:val="001B59E6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59E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59E6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59E6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1B59E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9E6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59E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59E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B59E6"/>
    <w:rPr>
      <w:color w:val="954F72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B59E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E6"/>
    <w:rPr>
      <w:sz w:val="22"/>
      <w:szCs w:val="20"/>
    </w:rPr>
  </w:style>
  <w:style w:type="table" w:styleId="GridTable1Light">
    <w:name w:val="Grid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845A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5AE"/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6240A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240A7"/>
    <w:rPr>
      <w:rFonts w:asciiTheme="majorHAnsi" w:eastAsiaTheme="majorEastAsia" w:hAnsiTheme="majorHAnsi" w:cstheme="majorBidi"/>
      <w:color w:val="2E74B5" w:themeColor="accent1" w:themeShade="BF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6240A7"/>
    <w:rPr>
      <w:rFonts w:asciiTheme="majorHAnsi" w:eastAsiaTheme="majorEastAsia" w:hAnsiTheme="majorHAnsi" w:cstheme="majorBidi"/>
      <w:color w:val="1F4D78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6240A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6240A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6240A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B59E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59E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59E6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9E6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B59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59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B59E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B59E6"/>
    <w:rPr>
      <w:color w:val="0563C1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59E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59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A69B1"/>
    <w:rPr>
      <w:i/>
      <w:iCs/>
      <w:color w:val="2E74B5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A69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A69B1"/>
    <w:rPr>
      <w:i/>
      <w:iCs/>
      <w:color w:val="2E74B5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A69B1"/>
    <w:rPr>
      <w:b/>
      <w:bCs/>
      <w:caps w:val="0"/>
      <w:smallCaps/>
      <w:color w:val="2E74B5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B5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B59E6"/>
    <w:rPr>
      <w:sz w:val="22"/>
    </w:rPr>
  </w:style>
  <w:style w:type="paragraph" w:styleId="List">
    <w:name w:val="List"/>
    <w:basedOn w:val="Normal"/>
    <w:uiPriority w:val="99"/>
    <w:semiHidden/>
    <w:unhideWhenUsed/>
    <w:rsid w:val="001B59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59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59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59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59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59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59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59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59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59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59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59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59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59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59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59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59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59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59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59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B59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B59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B5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B59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B59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B59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B59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B59E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B59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59E6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B59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B5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B59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59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59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B59E6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B59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59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59E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59E6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B59E6"/>
    <w:rPr>
      <w:sz w:val="22"/>
    </w:rPr>
  </w:style>
  <w:style w:type="table" w:styleId="PlainTable1">
    <w:name w:val="Plain Table 1"/>
    <w:basedOn w:val="TableNormal"/>
    <w:uiPriority w:val="41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59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5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B59E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59E6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B59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B59E6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59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59E6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B59E6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59E6"/>
    <w:rPr>
      <w:sz w:val="22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1B59E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B59E6"/>
    <w:pPr>
      <w:numPr>
        <w:ilvl w:val="1"/>
      </w:numPr>
      <w:spacing w:after="160"/>
      <w:ind w:left="43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B59E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B59E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B59E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1B59E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59E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59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59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59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59E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59E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59E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59E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59E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59E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59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59E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59E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59E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59E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59E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B59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59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59E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59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59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59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59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B59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59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59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59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59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59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B59E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59E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59E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B59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59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59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59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59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59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59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59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59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59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9E6"/>
    <w:pPr>
      <w:spacing w:after="0"/>
      <w:outlineLvl w:val="9"/>
    </w:pPr>
    <w:rPr>
      <w:cap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435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thenatureseeker.com/how-to-spend-one-day-at-arches-national-par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no\AppData\Roaming\Microsoft\Templates\Business%20trip%20itinera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EF41E8716A43429EF0A4EB1324F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D42CE-ACBB-47D8-BEC8-914439FA75F6}"/>
      </w:docPartPr>
      <w:docPartBody>
        <w:p w:rsidR="00A3401C" w:rsidRDefault="002F0F7D">
          <w:pPr>
            <w:pStyle w:val="5FEF41E8716A43429EF0A4EB1324F934"/>
          </w:pPr>
          <w:r w:rsidRPr="006E74B0">
            <w:t>Date</w:t>
          </w:r>
        </w:p>
      </w:docPartBody>
    </w:docPart>
    <w:docPart>
      <w:docPartPr>
        <w:name w:val="32A317D05C3F4203BE19149273E3F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D43BC-A04E-4D83-BA32-680D47396A9B}"/>
      </w:docPartPr>
      <w:docPartBody>
        <w:p w:rsidR="00A3401C" w:rsidRDefault="002F0F7D">
          <w:pPr>
            <w:pStyle w:val="32A317D05C3F4203BE19149273E3FB6B"/>
          </w:pPr>
          <w:r w:rsidRPr="006E74B0">
            <w:t>Depart from</w:t>
          </w:r>
        </w:p>
      </w:docPartBody>
    </w:docPart>
    <w:docPart>
      <w:docPartPr>
        <w:name w:val="E26C1CC94F814BFB83A0C797FEFAE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A62C7-28D4-44DC-9D45-A98F23FB8BAB}"/>
      </w:docPartPr>
      <w:docPartBody>
        <w:p w:rsidR="00A3401C" w:rsidRDefault="002F0F7D">
          <w:pPr>
            <w:pStyle w:val="E26C1CC94F814BFB83A0C797FEFAEF1F"/>
          </w:pPr>
          <w:r w:rsidRPr="006E74B0">
            <w:t>Depart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3F4851A42BED4C05A640EAD4128B0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2C580-2C13-4370-A30B-E608A9C0737D}"/>
      </w:docPartPr>
      <w:docPartBody>
        <w:p w:rsidR="00A3401C" w:rsidRDefault="002F0F7D">
          <w:pPr>
            <w:pStyle w:val="3F4851A42BED4C05A640EAD4128B0E8A"/>
          </w:pPr>
          <w:r w:rsidRPr="006E74B0">
            <w:t>Destination</w:t>
          </w:r>
        </w:p>
      </w:docPartBody>
    </w:docPart>
    <w:docPart>
      <w:docPartPr>
        <w:name w:val="8C5FB0B767A847DFA3CE28A1B5CC2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A6A60-9E6C-4871-93A4-E3EB8D691B26}"/>
      </w:docPartPr>
      <w:docPartBody>
        <w:p w:rsidR="00A3401C" w:rsidRDefault="002F0F7D">
          <w:pPr>
            <w:pStyle w:val="8C5FB0B767A847DFA3CE28A1B5CC2051"/>
          </w:pPr>
          <w:r w:rsidRPr="006E74B0">
            <w:t>Arrival</w:t>
          </w:r>
          <w:r>
            <w:t xml:space="preserve"> </w:t>
          </w:r>
          <w:r w:rsidRPr="006E74B0">
            <w:t>time</w:t>
          </w:r>
        </w:p>
      </w:docPartBody>
    </w:docPart>
    <w:docPart>
      <w:docPartPr>
        <w:name w:val="F2E126FD08B7425B961F474E2D06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6191B-7611-4D91-9DE2-15D93C679A54}"/>
      </w:docPartPr>
      <w:docPartBody>
        <w:p w:rsidR="00A3401C" w:rsidRDefault="002F0F7D">
          <w:pPr>
            <w:pStyle w:val="F2E126FD08B7425B961F474E2D0612C6"/>
          </w:pPr>
          <w:r w:rsidRPr="006E74B0">
            <w:t>Destination address</w:t>
          </w:r>
        </w:p>
      </w:docPartBody>
    </w:docPart>
    <w:docPart>
      <w:docPartPr>
        <w:name w:val="7817C3364986464890BAA33D6F047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DD12-3B95-4C45-B90D-35118110EA31}"/>
      </w:docPartPr>
      <w:docPartBody>
        <w:p w:rsidR="00A3401C" w:rsidRDefault="002F0F7D">
          <w:pPr>
            <w:pStyle w:val="7817C3364986464890BAA33D6F047254"/>
          </w:pPr>
          <w:r w:rsidRPr="006E74B0">
            <w:t>Insert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64"/>
    <w:rsid w:val="002F0F7D"/>
    <w:rsid w:val="00610632"/>
    <w:rsid w:val="006C2064"/>
    <w:rsid w:val="008A22E2"/>
    <w:rsid w:val="00A3401C"/>
    <w:rsid w:val="00C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F41E8716A43429EF0A4EB1324F934">
    <w:name w:val="5FEF41E8716A43429EF0A4EB1324F934"/>
  </w:style>
  <w:style w:type="paragraph" w:customStyle="1" w:styleId="32A317D05C3F4203BE19149273E3FB6B">
    <w:name w:val="32A317D05C3F4203BE19149273E3FB6B"/>
  </w:style>
  <w:style w:type="paragraph" w:customStyle="1" w:styleId="E26C1CC94F814BFB83A0C797FEFAEF1F">
    <w:name w:val="E26C1CC94F814BFB83A0C797FEFAEF1F"/>
  </w:style>
  <w:style w:type="paragraph" w:customStyle="1" w:styleId="3F4851A42BED4C05A640EAD4128B0E8A">
    <w:name w:val="3F4851A42BED4C05A640EAD4128B0E8A"/>
  </w:style>
  <w:style w:type="paragraph" w:customStyle="1" w:styleId="8C5FB0B767A847DFA3CE28A1B5CC2051">
    <w:name w:val="8C5FB0B767A847DFA3CE28A1B5CC2051"/>
  </w:style>
  <w:style w:type="paragraph" w:customStyle="1" w:styleId="F2E126FD08B7425B961F474E2D0612C6">
    <w:name w:val="F2E126FD08B7425B961F474E2D0612C6"/>
  </w:style>
  <w:style w:type="paragraph" w:customStyle="1" w:styleId="7817C3364986464890BAA33D6F047254">
    <w:name w:val="7817C3364986464890BAA33D6F047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trip itinerar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3B449-B68A-4532-82AA-C4A18DDDF6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BC67A-712B-4DE3-859F-53F8BEBABF8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E07874D-9613-4190-9935-9DD31CFE8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</Template>
  <TotalTime>32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Reyno</dc:creator>
  <cp:lastModifiedBy>Christopher Reynoso</cp:lastModifiedBy>
  <cp:revision>4</cp:revision>
  <dcterms:created xsi:type="dcterms:W3CDTF">2021-03-31T00:41:00Z</dcterms:created>
  <dcterms:modified xsi:type="dcterms:W3CDTF">2021-03-31T01:06:00Z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