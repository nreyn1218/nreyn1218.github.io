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06C9" w14:textId="2E98D25E" w:rsidR="009820C4" w:rsidRPr="00120E32" w:rsidRDefault="00C350B9">
      <w:pPr>
        <w:pStyle w:val="Title"/>
        <w:rPr>
          <w:b w:val="0"/>
          <w:bCs w:val="0"/>
        </w:rPr>
      </w:pPr>
      <w:r w:rsidRPr="00120E32">
        <w:rPr>
          <w:b w:val="0"/>
          <w:bCs w:val="0"/>
        </w:rPr>
        <w:t xml:space="preserve">TRIP </w:t>
      </w:r>
      <w:r w:rsidR="00FC76E0">
        <w:rPr>
          <w:b w:val="0"/>
          <w:bCs w:val="0"/>
        </w:rPr>
        <w:t>NORTH</w:t>
      </w:r>
      <w:r w:rsidRPr="00120E32">
        <w:rPr>
          <w:b w:val="0"/>
          <w:bCs w:val="0"/>
        </w:rPr>
        <w:t xml:space="preserve"> U.S.</w:t>
      </w:r>
      <w:r w:rsidR="00F6357D" w:rsidRPr="00120E32">
        <w:rPr>
          <w:b w:val="0"/>
          <w:bCs w:val="0"/>
        </w:rPr>
        <w:t>|</w:t>
      </w:r>
      <w:r w:rsidRPr="00120E32">
        <w:rPr>
          <w:b w:val="0"/>
          <w:bCs w:val="0"/>
        </w:rPr>
        <w:t>BASILONE</w:t>
      </w:r>
    </w:p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  <w:tblDescription w:val="Business trip itinerary table"/>
      </w:tblPr>
      <w:tblGrid>
        <w:gridCol w:w="1269"/>
        <w:gridCol w:w="1989"/>
        <w:gridCol w:w="1079"/>
        <w:gridCol w:w="2228"/>
        <w:gridCol w:w="785"/>
        <w:gridCol w:w="2064"/>
        <w:gridCol w:w="1715"/>
        <w:gridCol w:w="1079"/>
        <w:gridCol w:w="2182"/>
      </w:tblGrid>
      <w:tr w:rsidR="009E5C4F" w:rsidRPr="00120E32" w14:paraId="3ECC3BC0" w14:textId="77777777" w:rsidTr="00C35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Date:"/>
            <w:tag w:val="Date:"/>
            <w:id w:val="217634204"/>
            <w:placeholder>
              <w:docPart w:val="5FEF41E8716A43429EF0A4EB1324F9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9" w:type="dxa"/>
              </w:tcPr>
              <w:p w14:paraId="4D800AC3" w14:textId="77777777" w:rsidR="009820C4" w:rsidRPr="00EC43E1" w:rsidRDefault="005960F1" w:rsidP="006E74B0">
                <w:r w:rsidRPr="00EC43E1">
                  <w:t>Date</w:t>
                </w:r>
              </w:p>
            </w:tc>
          </w:sdtContent>
        </w:sdt>
        <w:sdt>
          <w:sdtPr>
            <w:alias w:val="Depart From:"/>
            <w:tag w:val="Depart From:"/>
            <w:id w:val="795333628"/>
            <w:placeholder>
              <w:docPart w:val="32A317D05C3F4203BE19149273E3FB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9" w:type="dxa"/>
              </w:tcPr>
              <w:p w14:paraId="4429A817" w14:textId="77777777" w:rsidR="009820C4" w:rsidRPr="00EC43E1" w:rsidRDefault="005960F1" w:rsidP="006E74B0">
                <w:r w:rsidRPr="00EC43E1">
                  <w:t>Depart from</w:t>
                </w:r>
              </w:p>
            </w:tc>
          </w:sdtContent>
        </w:sdt>
        <w:sdt>
          <w:sdtPr>
            <w:alias w:val="Depart Time:"/>
            <w:tag w:val="Depart Time:"/>
            <w:id w:val="-1969579069"/>
            <w:placeholder>
              <w:docPart w:val="E26C1CC94F814BFB83A0C797FEFAEF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79" w:type="dxa"/>
              </w:tcPr>
              <w:p w14:paraId="0D225E9D" w14:textId="77777777" w:rsidR="009820C4" w:rsidRPr="00EC43E1" w:rsidRDefault="005960F1" w:rsidP="009E5C4F">
                <w:r w:rsidRPr="00EC43E1">
                  <w:t>Depart</w:t>
                </w:r>
                <w:r w:rsidR="009E5C4F" w:rsidRPr="00EC43E1">
                  <w:t xml:space="preserve"> </w:t>
                </w:r>
                <w:r w:rsidRPr="00EC43E1">
                  <w:t>time</w:t>
                </w:r>
              </w:p>
            </w:tc>
          </w:sdtContent>
        </w:sdt>
        <w:sdt>
          <w:sdtPr>
            <w:alias w:val="Destination:"/>
            <w:tag w:val="Destination:"/>
            <w:id w:val="-738403806"/>
            <w:placeholder>
              <w:docPart w:val="3F4851A42BED4C05A640EAD4128B0E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28" w:type="dxa"/>
              </w:tcPr>
              <w:p w14:paraId="7A9461DB" w14:textId="77777777" w:rsidR="009820C4" w:rsidRPr="00EC43E1" w:rsidRDefault="005960F1" w:rsidP="006E74B0">
                <w:r w:rsidRPr="00EC43E1">
                  <w:t>Destination</w:t>
                </w:r>
              </w:p>
            </w:tc>
          </w:sdtContent>
        </w:sdt>
        <w:sdt>
          <w:sdtPr>
            <w:alias w:val="Arrival Time:"/>
            <w:tag w:val="Arrival Time:"/>
            <w:id w:val="-1924946296"/>
            <w:placeholder>
              <w:docPart w:val="8C5FB0B767A847DFA3CE28A1B5CC20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785" w:type="dxa"/>
              </w:tcPr>
              <w:p w14:paraId="297B10EF" w14:textId="77777777" w:rsidR="009820C4" w:rsidRPr="00EC43E1" w:rsidRDefault="005960F1" w:rsidP="009E5C4F">
                <w:r w:rsidRPr="00EC43E1">
                  <w:t>Arrival</w:t>
                </w:r>
                <w:r w:rsidR="009E5C4F" w:rsidRPr="00EC43E1">
                  <w:t xml:space="preserve"> </w:t>
                </w:r>
                <w:r w:rsidRPr="00EC43E1">
                  <w:t>time</w:t>
                </w:r>
              </w:p>
            </w:tc>
          </w:sdtContent>
        </w:sdt>
        <w:sdt>
          <w:sdtPr>
            <w:alias w:val="Destination Address:"/>
            <w:tag w:val="Destination Address:"/>
            <w:id w:val="1374961978"/>
            <w:placeholder>
              <w:docPart w:val="F2E126FD08B7425B961F474E2D0612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64" w:type="dxa"/>
              </w:tcPr>
              <w:p w14:paraId="71457CC2" w14:textId="77777777" w:rsidR="009820C4" w:rsidRPr="00EC43E1" w:rsidRDefault="005960F1" w:rsidP="006E74B0">
                <w:r w:rsidRPr="00EC43E1">
                  <w:t>Destination address</w:t>
                </w:r>
              </w:p>
            </w:tc>
          </w:sdtContent>
        </w:sdt>
        <w:tc>
          <w:tcPr>
            <w:tcW w:w="1715" w:type="dxa"/>
          </w:tcPr>
          <w:p w14:paraId="11D019D0" w14:textId="2EF743FF" w:rsidR="009820C4" w:rsidRPr="00EC43E1" w:rsidRDefault="00FB6221" w:rsidP="006E74B0">
            <w:r w:rsidRPr="00EC43E1">
              <w:t>Travel time</w:t>
            </w:r>
          </w:p>
        </w:tc>
        <w:tc>
          <w:tcPr>
            <w:tcW w:w="1079" w:type="dxa"/>
          </w:tcPr>
          <w:p w14:paraId="777AF370" w14:textId="0BD980C5" w:rsidR="009820C4" w:rsidRPr="00EC43E1" w:rsidRDefault="00FB6221" w:rsidP="009E5C4F">
            <w:r w:rsidRPr="00EC43E1">
              <w:t>Miles</w:t>
            </w:r>
          </w:p>
        </w:tc>
        <w:tc>
          <w:tcPr>
            <w:tcW w:w="2182" w:type="dxa"/>
          </w:tcPr>
          <w:p w14:paraId="42D9F657" w14:textId="24247927" w:rsidR="009820C4" w:rsidRPr="00EC43E1" w:rsidRDefault="00FB6221" w:rsidP="006E74B0">
            <w:r w:rsidRPr="00EC43E1">
              <w:t>Places of Interest</w:t>
            </w:r>
          </w:p>
        </w:tc>
      </w:tr>
      <w:tr w:rsidR="0071444E" w:rsidRPr="00120E32" w14:paraId="1A179585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6ADB491C" w14:textId="474680E4" w:rsidR="0071444E" w:rsidRDefault="0071444E" w:rsidP="006E74B0">
            <w:pPr>
              <w:rPr>
                <w:b/>
                <w:bCs/>
              </w:rPr>
            </w:pPr>
            <w:r>
              <w:rPr>
                <w:b/>
                <w:bCs/>
              </w:rPr>
              <w:t>JULY 30, 2021</w:t>
            </w:r>
          </w:p>
          <w:p w14:paraId="76CB79E0" w14:textId="326DB9DD" w:rsidR="0071444E" w:rsidRDefault="0071444E" w:rsidP="006E74B0">
            <w:pPr>
              <w:rPr>
                <w:b/>
                <w:bCs/>
              </w:rPr>
            </w:pPr>
            <w:r>
              <w:rPr>
                <w:b/>
                <w:bCs/>
              </w:rPr>
              <w:t>FRI</w:t>
            </w:r>
          </w:p>
          <w:p w14:paraId="5AB081A5" w14:textId="55DF1952" w:rsidR="0071444E" w:rsidRPr="00120E32" w:rsidRDefault="0071444E" w:rsidP="006E74B0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406A8F6D" w14:textId="45340DD5" w:rsidR="0071444E" w:rsidRPr="00120E32" w:rsidRDefault="0071444E" w:rsidP="006E74B0">
            <w:pPr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1079" w:type="dxa"/>
          </w:tcPr>
          <w:p w14:paraId="530D256F" w14:textId="7192A7AB" w:rsidR="0071444E" w:rsidRPr="00120E32" w:rsidRDefault="0071444E" w:rsidP="009E5C4F">
            <w:pPr>
              <w:rPr>
                <w:b/>
                <w:bCs/>
              </w:rPr>
            </w:pPr>
            <w:r>
              <w:rPr>
                <w:b/>
                <w:bCs/>
              </w:rPr>
              <w:t>0500</w:t>
            </w:r>
          </w:p>
        </w:tc>
        <w:tc>
          <w:tcPr>
            <w:tcW w:w="2228" w:type="dxa"/>
          </w:tcPr>
          <w:p w14:paraId="3A61EF30" w14:textId="028CF65E" w:rsidR="0071444E" w:rsidRDefault="0040630F" w:rsidP="003A011B">
            <w:pPr>
              <w:rPr>
                <w:b/>
                <w:bCs/>
              </w:rPr>
            </w:pPr>
            <w:r>
              <w:rPr>
                <w:b/>
                <w:bCs/>
              </w:rPr>
              <w:t>MILL CREEK CAMPING, BERLIN CENTER, OHIO</w:t>
            </w:r>
          </w:p>
        </w:tc>
        <w:tc>
          <w:tcPr>
            <w:tcW w:w="785" w:type="dxa"/>
          </w:tcPr>
          <w:p w14:paraId="5A21D270" w14:textId="23E0187F" w:rsidR="0071444E" w:rsidRPr="00120E32" w:rsidRDefault="0071444E" w:rsidP="009E5C4F">
            <w:pPr>
              <w:rPr>
                <w:b/>
                <w:bCs/>
              </w:rPr>
            </w:pPr>
            <w:r>
              <w:rPr>
                <w:b/>
                <w:bCs/>
              </w:rPr>
              <w:t>1430</w:t>
            </w:r>
          </w:p>
        </w:tc>
        <w:tc>
          <w:tcPr>
            <w:tcW w:w="2064" w:type="dxa"/>
          </w:tcPr>
          <w:p w14:paraId="21173962" w14:textId="77777777" w:rsidR="0071444E" w:rsidRDefault="0040630F" w:rsidP="006E74B0">
            <w:pPr>
              <w:rPr>
                <w:b/>
                <w:bCs/>
              </w:rPr>
            </w:pPr>
            <w:r>
              <w:rPr>
                <w:b/>
                <w:bCs/>
              </w:rPr>
              <w:t>7400 BEDELL RD</w:t>
            </w:r>
          </w:p>
          <w:p w14:paraId="02EF9E9C" w14:textId="77777777" w:rsidR="0040630F" w:rsidRDefault="0040630F" w:rsidP="006E74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BERLIN CENTER </w:t>
            </w:r>
          </w:p>
          <w:p w14:paraId="5E92EFE6" w14:textId="2D479715" w:rsidR="0040630F" w:rsidRDefault="0040630F" w:rsidP="006E74B0">
            <w:pPr>
              <w:rPr>
                <w:b/>
                <w:bCs/>
              </w:rPr>
            </w:pPr>
            <w:r>
              <w:rPr>
                <w:b/>
                <w:bCs/>
              </w:rPr>
              <w:t>OHIO 44401</w:t>
            </w:r>
          </w:p>
        </w:tc>
        <w:tc>
          <w:tcPr>
            <w:tcW w:w="1715" w:type="dxa"/>
          </w:tcPr>
          <w:p w14:paraId="460A22E5" w14:textId="2C343626" w:rsidR="0071444E" w:rsidRDefault="0071444E" w:rsidP="006E74B0">
            <w:pPr>
              <w:rPr>
                <w:b/>
                <w:bCs/>
              </w:rPr>
            </w:pPr>
            <w:r>
              <w:rPr>
                <w:b/>
                <w:bCs/>
              </w:rPr>
              <w:t>8.0 HOURS</w:t>
            </w:r>
          </w:p>
        </w:tc>
        <w:tc>
          <w:tcPr>
            <w:tcW w:w="1079" w:type="dxa"/>
          </w:tcPr>
          <w:p w14:paraId="0DE98AF4" w14:textId="62B46310" w:rsidR="0071444E" w:rsidRDefault="0071444E" w:rsidP="009E5C4F">
            <w:pPr>
              <w:rPr>
                <w:b/>
                <w:bCs/>
              </w:rPr>
            </w:pPr>
            <w:r>
              <w:rPr>
                <w:b/>
                <w:bCs/>
              </w:rPr>
              <w:t>514 MILES</w:t>
            </w:r>
          </w:p>
        </w:tc>
        <w:tc>
          <w:tcPr>
            <w:tcW w:w="2182" w:type="dxa"/>
          </w:tcPr>
          <w:p w14:paraId="2E7E7F39" w14:textId="77777777" w:rsidR="0071444E" w:rsidRDefault="0040630F" w:rsidP="006E74B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0352382333-1</w:t>
            </w:r>
          </w:p>
          <w:p w14:paraId="03A5796E" w14:textId="77777777" w:rsidR="0040630F" w:rsidRDefault="0040630F" w:rsidP="006E74B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CONFIRMATION #</w:t>
            </w:r>
          </w:p>
          <w:p w14:paraId="18C764CB" w14:textId="77777777" w:rsidR="00E63430" w:rsidRDefault="00E63430" w:rsidP="006E74B0">
            <w:pPr>
              <w:rPr>
                <w:b/>
                <w:bCs/>
                <w:sz w:val="16"/>
                <w:szCs w:val="16"/>
              </w:rPr>
            </w:pPr>
          </w:p>
          <w:p w14:paraId="53846B5C" w14:textId="2C5F47C5" w:rsidR="00E63430" w:rsidRPr="00EC43E1" w:rsidRDefault="00E63430" w:rsidP="006E74B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PAID</w:t>
            </w:r>
          </w:p>
        </w:tc>
      </w:tr>
      <w:tr w:rsidR="0071444E" w:rsidRPr="00120E32" w14:paraId="74458F28" w14:textId="77777777" w:rsidTr="00C350B9">
        <w:tc>
          <w:tcPr>
            <w:tcW w:w="1269" w:type="dxa"/>
          </w:tcPr>
          <w:p w14:paraId="419B5DD7" w14:textId="77777777" w:rsidR="00FB6221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</w:t>
            </w:r>
            <w:r w:rsidR="00115CEC">
              <w:rPr>
                <w:b/>
                <w:bCs/>
              </w:rPr>
              <w:t>UG</w:t>
            </w:r>
            <w:r w:rsidRPr="00120E32">
              <w:rPr>
                <w:b/>
                <w:bCs/>
              </w:rPr>
              <w:t>, 2</w:t>
            </w:r>
            <w:r w:rsidR="00115CEC">
              <w:rPr>
                <w:b/>
                <w:bCs/>
              </w:rPr>
              <w:t xml:space="preserve"> 2</w:t>
            </w:r>
            <w:r w:rsidRPr="00120E32">
              <w:rPr>
                <w:b/>
                <w:bCs/>
              </w:rPr>
              <w:t>021</w:t>
            </w:r>
          </w:p>
          <w:p w14:paraId="5B97E99B" w14:textId="7F99BD2F" w:rsidR="00B1673E" w:rsidRPr="00120E32" w:rsidRDefault="00B1673E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MON</w:t>
            </w:r>
          </w:p>
        </w:tc>
        <w:tc>
          <w:tcPr>
            <w:tcW w:w="1989" w:type="dxa"/>
          </w:tcPr>
          <w:p w14:paraId="540F357C" w14:textId="77777777" w:rsidR="000A6A2C" w:rsidRDefault="000A6A2C" w:rsidP="000A6A2C">
            <w:pPr>
              <w:rPr>
                <w:b/>
                <w:bCs/>
              </w:rPr>
            </w:pPr>
            <w:r>
              <w:rPr>
                <w:b/>
                <w:bCs/>
              </w:rPr>
              <w:t>7400 BEDELL RD</w:t>
            </w:r>
          </w:p>
          <w:p w14:paraId="6683BCFF" w14:textId="77777777" w:rsidR="000A6A2C" w:rsidRDefault="000A6A2C" w:rsidP="000A6A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BERLIN CENTER </w:t>
            </w:r>
          </w:p>
          <w:p w14:paraId="6DE9CB0E" w14:textId="66F67281" w:rsidR="003A011B" w:rsidRPr="00120E32" w:rsidRDefault="000A6A2C" w:rsidP="000A6A2C">
            <w:pPr>
              <w:rPr>
                <w:b/>
                <w:bCs/>
              </w:rPr>
            </w:pPr>
            <w:r>
              <w:rPr>
                <w:b/>
                <w:bCs/>
              </w:rPr>
              <w:t>OHIO 44401</w:t>
            </w:r>
          </w:p>
        </w:tc>
        <w:tc>
          <w:tcPr>
            <w:tcW w:w="1079" w:type="dxa"/>
          </w:tcPr>
          <w:p w14:paraId="3D1FB991" w14:textId="592E1342" w:rsidR="00FB6221" w:rsidRPr="00120E32" w:rsidRDefault="0071444E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051ED5A8" w14:textId="00099C68" w:rsidR="00FB6221" w:rsidRPr="00120E32" w:rsidRDefault="00FB6221" w:rsidP="003A011B">
            <w:pPr>
              <w:rPr>
                <w:b/>
                <w:bCs/>
              </w:rPr>
            </w:pPr>
          </w:p>
        </w:tc>
        <w:tc>
          <w:tcPr>
            <w:tcW w:w="785" w:type="dxa"/>
          </w:tcPr>
          <w:p w14:paraId="0AF749AE" w14:textId="1E402179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</w:t>
            </w:r>
            <w:r w:rsidR="003A011B">
              <w:rPr>
                <w:b/>
                <w:bCs/>
              </w:rPr>
              <w:t>3</w:t>
            </w:r>
            <w:r w:rsidR="0071444E">
              <w:rPr>
                <w:b/>
                <w:bCs/>
              </w:rPr>
              <w:t>30</w:t>
            </w:r>
          </w:p>
        </w:tc>
        <w:tc>
          <w:tcPr>
            <w:tcW w:w="2064" w:type="dxa"/>
          </w:tcPr>
          <w:p w14:paraId="4BD23BCD" w14:textId="0BC20033" w:rsidR="00FB6221" w:rsidRPr="00120E32" w:rsidRDefault="00FB6221" w:rsidP="003A011B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5B4D0C06" w14:textId="3A5C96F5" w:rsidR="00FB6221" w:rsidRPr="00120E32" w:rsidRDefault="0071444E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FB6221" w:rsidRPr="00120E32">
              <w:rPr>
                <w:b/>
                <w:bCs/>
              </w:rPr>
              <w:t xml:space="preserve"> HOURS </w:t>
            </w:r>
          </w:p>
        </w:tc>
        <w:tc>
          <w:tcPr>
            <w:tcW w:w="1079" w:type="dxa"/>
          </w:tcPr>
          <w:p w14:paraId="35D3393E" w14:textId="72B2CFD1" w:rsidR="00FB6221" w:rsidRPr="00120E32" w:rsidRDefault="0071444E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8796A">
              <w:rPr>
                <w:b/>
                <w:bCs/>
              </w:rPr>
              <w:t>08</w:t>
            </w:r>
            <w:r>
              <w:rPr>
                <w:b/>
                <w:bCs/>
              </w:rPr>
              <w:t xml:space="preserve"> </w:t>
            </w:r>
            <w:r w:rsidR="00FB6221" w:rsidRPr="00120E32">
              <w:rPr>
                <w:b/>
                <w:bCs/>
              </w:rPr>
              <w:t>MILES</w:t>
            </w:r>
          </w:p>
        </w:tc>
        <w:tc>
          <w:tcPr>
            <w:tcW w:w="2182" w:type="dxa"/>
          </w:tcPr>
          <w:p w14:paraId="0347CB0E" w14:textId="1B0490D1" w:rsidR="00FB6221" w:rsidRPr="00EC43E1" w:rsidRDefault="00F8796A" w:rsidP="00FB622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STAY WITH BLAKE</w:t>
            </w:r>
          </w:p>
        </w:tc>
      </w:tr>
      <w:tr w:rsidR="0071444E" w:rsidRPr="00120E32" w14:paraId="078862EE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1E459949" w14:textId="77777777" w:rsidR="00FB6221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</w:t>
            </w:r>
            <w:r w:rsidR="003A011B">
              <w:rPr>
                <w:b/>
                <w:bCs/>
              </w:rPr>
              <w:t>UG</w:t>
            </w:r>
            <w:r w:rsidRPr="00120E32">
              <w:rPr>
                <w:b/>
                <w:bCs/>
              </w:rPr>
              <w:t xml:space="preserve"> </w:t>
            </w:r>
            <w:r w:rsidR="003A011B">
              <w:rPr>
                <w:b/>
                <w:bCs/>
              </w:rPr>
              <w:t>3</w:t>
            </w:r>
            <w:r w:rsidRPr="00120E32">
              <w:rPr>
                <w:b/>
                <w:bCs/>
              </w:rPr>
              <w:t>, 2021</w:t>
            </w:r>
          </w:p>
          <w:p w14:paraId="2B91DEC8" w14:textId="00783BCB" w:rsidR="00B1673E" w:rsidRPr="00120E32" w:rsidRDefault="00B1673E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TUES</w:t>
            </w:r>
          </w:p>
        </w:tc>
        <w:tc>
          <w:tcPr>
            <w:tcW w:w="1989" w:type="dxa"/>
          </w:tcPr>
          <w:p w14:paraId="5AB8AEF5" w14:textId="77777777" w:rsidR="003A011B" w:rsidRDefault="003A011B" w:rsidP="003A011B">
            <w:pPr>
              <w:rPr>
                <w:b/>
                <w:bCs/>
              </w:rPr>
            </w:pPr>
            <w:r>
              <w:rPr>
                <w:b/>
                <w:bCs/>
              </w:rPr>
              <w:t>1613 W. 300 N</w:t>
            </w:r>
          </w:p>
          <w:p w14:paraId="0797D67A" w14:textId="77777777" w:rsidR="00FB6221" w:rsidRDefault="003A011B" w:rsidP="003A011B">
            <w:pPr>
              <w:rPr>
                <w:b/>
                <w:bCs/>
              </w:rPr>
            </w:pPr>
            <w:r>
              <w:rPr>
                <w:b/>
                <w:bCs/>
              </w:rPr>
              <w:t>GREENFIELD IN, 46140 LOT 847.</w:t>
            </w:r>
          </w:p>
          <w:p w14:paraId="161C62C5" w14:textId="4E35F8D5" w:rsidR="00BA2976" w:rsidRPr="00120E32" w:rsidRDefault="00BA2976" w:rsidP="003A011B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5A05D750" w14:textId="7A4FAB0A" w:rsidR="00FB6221" w:rsidRPr="00120E32" w:rsidRDefault="00BA2976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228" w:type="dxa"/>
          </w:tcPr>
          <w:p w14:paraId="38031365" w14:textId="77777777" w:rsidR="00FB6221" w:rsidRDefault="003C1693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200 EAST 3RD ST</w:t>
            </w:r>
          </w:p>
          <w:p w14:paraId="4589E3A3" w14:textId="77777777" w:rsidR="003C1693" w:rsidRDefault="003C1693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DAVENPORT IA</w:t>
            </w:r>
          </w:p>
          <w:p w14:paraId="394B2940" w14:textId="77777777" w:rsidR="003C1693" w:rsidRDefault="003C1693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52801</w:t>
            </w:r>
          </w:p>
          <w:p w14:paraId="2D21F74C" w14:textId="62E334B8" w:rsidR="003C1693" w:rsidRPr="00120E32" w:rsidRDefault="003C1693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(563)322-5000</w:t>
            </w:r>
          </w:p>
        </w:tc>
        <w:tc>
          <w:tcPr>
            <w:tcW w:w="785" w:type="dxa"/>
          </w:tcPr>
          <w:p w14:paraId="0B18F348" w14:textId="2147067F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1600</w:t>
            </w:r>
          </w:p>
        </w:tc>
        <w:tc>
          <w:tcPr>
            <w:tcW w:w="2064" w:type="dxa"/>
          </w:tcPr>
          <w:p w14:paraId="4EC04DD9" w14:textId="77777777" w:rsidR="003C1693" w:rsidRDefault="003C1693" w:rsidP="003C1693">
            <w:pPr>
              <w:rPr>
                <w:b/>
                <w:bCs/>
              </w:rPr>
            </w:pPr>
            <w:r>
              <w:rPr>
                <w:b/>
                <w:bCs/>
              </w:rPr>
              <w:t>200 EAST 3RD ST</w:t>
            </w:r>
          </w:p>
          <w:p w14:paraId="427758B8" w14:textId="77777777" w:rsidR="003C1693" w:rsidRDefault="003C1693" w:rsidP="003C1693">
            <w:pPr>
              <w:rPr>
                <w:b/>
                <w:bCs/>
              </w:rPr>
            </w:pPr>
            <w:r>
              <w:rPr>
                <w:b/>
                <w:bCs/>
              </w:rPr>
              <w:t>DAVENPORT IA</w:t>
            </w:r>
          </w:p>
          <w:p w14:paraId="77937158" w14:textId="77777777" w:rsidR="003C1693" w:rsidRDefault="003C1693" w:rsidP="003C1693">
            <w:pPr>
              <w:rPr>
                <w:b/>
                <w:bCs/>
              </w:rPr>
            </w:pPr>
            <w:r>
              <w:rPr>
                <w:b/>
                <w:bCs/>
              </w:rPr>
              <w:t>52801</w:t>
            </w:r>
          </w:p>
          <w:p w14:paraId="5739CE5F" w14:textId="6E702963" w:rsidR="00FB6221" w:rsidRPr="00120E32" w:rsidRDefault="003C1693" w:rsidP="003C1693">
            <w:pPr>
              <w:rPr>
                <w:b/>
                <w:bCs/>
              </w:rPr>
            </w:pPr>
            <w:r>
              <w:rPr>
                <w:b/>
                <w:bCs/>
              </w:rPr>
              <w:t>(563)322-5000</w:t>
            </w:r>
          </w:p>
        </w:tc>
        <w:tc>
          <w:tcPr>
            <w:tcW w:w="1715" w:type="dxa"/>
          </w:tcPr>
          <w:p w14:paraId="5FAEFBB6" w14:textId="5478634E" w:rsidR="00FB6221" w:rsidRPr="00120E32" w:rsidRDefault="003C1693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5.5 HOURS</w:t>
            </w:r>
          </w:p>
        </w:tc>
        <w:tc>
          <w:tcPr>
            <w:tcW w:w="1079" w:type="dxa"/>
          </w:tcPr>
          <w:p w14:paraId="56FB4FDB" w14:textId="00FE4686" w:rsidR="00FB6221" w:rsidRPr="00120E32" w:rsidRDefault="003C1693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325</w:t>
            </w:r>
            <w:r w:rsidR="00FB6221" w:rsidRPr="00120E32">
              <w:rPr>
                <w:b/>
                <w:bCs/>
              </w:rPr>
              <w:t xml:space="preserve"> MILES</w:t>
            </w:r>
          </w:p>
        </w:tc>
        <w:tc>
          <w:tcPr>
            <w:tcW w:w="2182" w:type="dxa"/>
          </w:tcPr>
          <w:p w14:paraId="7FD0AE22" w14:textId="77777777" w:rsidR="00F8796A" w:rsidRDefault="00F8796A" w:rsidP="00656A86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HOTEL BLACKHAWK</w:t>
            </w:r>
          </w:p>
          <w:p w14:paraId="02335D21" w14:textId="3F5A21D5" w:rsidR="00EC43E1" w:rsidRPr="00EC43E1" w:rsidRDefault="003C1693" w:rsidP="00656A86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GOMEZ RETIREMENT</w:t>
            </w:r>
          </w:p>
        </w:tc>
      </w:tr>
      <w:tr w:rsidR="0071444E" w:rsidRPr="00120E32" w14:paraId="57715030" w14:textId="77777777" w:rsidTr="00C350B9">
        <w:tc>
          <w:tcPr>
            <w:tcW w:w="1269" w:type="dxa"/>
          </w:tcPr>
          <w:p w14:paraId="05384A70" w14:textId="77777777" w:rsidR="00FB6221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</w:t>
            </w:r>
            <w:r w:rsidR="005300DE">
              <w:rPr>
                <w:b/>
                <w:bCs/>
              </w:rPr>
              <w:t>UG</w:t>
            </w:r>
            <w:r w:rsidRPr="00120E32">
              <w:rPr>
                <w:b/>
                <w:bCs/>
              </w:rPr>
              <w:t xml:space="preserve"> </w:t>
            </w:r>
            <w:r w:rsidR="005300DE">
              <w:rPr>
                <w:b/>
                <w:bCs/>
              </w:rPr>
              <w:t>5</w:t>
            </w:r>
            <w:r w:rsidRPr="00120E32">
              <w:rPr>
                <w:b/>
                <w:bCs/>
              </w:rPr>
              <w:t>, 2021</w:t>
            </w:r>
          </w:p>
          <w:p w14:paraId="1647F0D3" w14:textId="6395865D" w:rsidR="00B1673E" w:rsidRPr="00120E32" w:rsidRDefault="00B1673E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THUR</w:t>
            </w:r>
          </w:p>
        </w:tc>
        <w:tc>
          <w:tcPr>
            <w:tcW w:w="1989" w:type="dxa"/>
          </w:tcPr>
          <w:p w14:paraId="73968940" w14:textId="77777777" w:rsidR="005300DE" w:rsidRDefault="005300DE" w:rsidP="005300DE">
            <w:pPr>
              <w:rPr>
                <w:b/>
                <w:bCs/>
              </w:rPr>
            </w:pPr>
            <w:r>
              <w:rPr>
                <w:b/>
                <w:bCs/>
              </w:rPr>
              <w:t>200 EAST 3RD ST</w:t>
            </w:r>
          </w:p>
          <w:p w14:paraId="711C5901" w14:textId="77777777" w:rsidR="005300DE" w:rsidRDefault="005300DE" w:rsidP="005300DE">
            <w:pPr>
              <w:rPr>
                <w:b/>
                <w:bCs/>
              </w:rPr>
            </w:pPr>
            <w:r>
              <w:rPr>
                <w:b/>
                <w:bCs/>
              </w:rPr>
              <w:t>DAVENPORT IA</w:t>
            </w:r>
          </w:p>
          <w:p w14:paraId="60EE8723" w14:textId="0342A0EE" w:rsidR="00FB6221" w:rsidRPr="00120E32" w:rsidRDefault="005300DE" w:rsidP="005300DE">
            <w:pPr>
              <w:rPr>
                <w:b/>
                <w:bCs/>
              </w:rPr>
            </w:pPr>
            <w:r>
              <w:rPr>
                <w:b/>
                <w:bCs/>
              </w:rPr>
              <w:t>52801</w:t>
            </w:r>
          </w:p>
        </w:tc>
        <w:tc>
          <w:tcPr>
            <w:tcW w:w="1079" w:type="dxa"/>
          </w:tcPr>
          <w:p w14:paraId="39C33906" w14:textId="77AC1E27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44BB23C5" w14:textId="77777777" w:rsidR="00FB6221" w:rsidRDefault="005D7D19" w:rsidP="00F8796A">
            <w:pPr>
              <w:rPr>
                <w:b/>
                <w:bCs/>
              </w:rPr>
            </w:pPr>
            <w:r>
              <w:rPr>
                <w:b/>
                <w:bCs/>
              </w:rPr>
              <w:t>PORT CLINTON, OH</w:t>
            </w:r>
          </w:p>
          <w:p w14:paraId="116F5B2C" w14:textId="436646FF" w:rsidR="005D7D19" w:rsidRPr="00120E32" w:rsidRDefault="005D7D19" w:rsidP="00F8796A">
            <w:pPr>
              <w:rPr>
                <w:b/>
                <w:bCs/>
              </w:rPr>
            </w:pPr>
            <w:r>
              <w:rPr>
                <w:b/>
                <w:bCs/>
              </w:rPr>
              <w:t>HIP CAMP</w:t>
            </w:r>
          </w:p>
        </w:tc>
        <w:tc>
          <w:tcPr>
            <w:tcW w:w="785" w:type="dxa"/>
          </w:tcPr>
          <w:p w14:paraId="78095F1A" w14:textId="2FEE67D9" w:rsidR="00FB6221" w:rsidRPr="00120E32" w:rsidRDefault="00B1673E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2064" w:type="dxa"/>
          </w:tcPr>
          <w:p w14:paraId="1A926A86" w14:textId="2FC9F894" w:rsidR="00796534" w:rsidRPr="00120E32" w:rsidRDefault="00BB2596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3134 W HARBOR RD, PORT CLINTON, OH 43452</w:t>
            </w:r>
          </w:p>
        </w:tc>
        <w:tc>
          <w:tcPr>
            <w:tcW w:w="1715" w:type="dxa"/>
          </w:tcPr>
          <w:p w14:paraId="7E0D56BD" w14:textId="0C2C1F1A" w:rsidR="00FB6221" w:rsidRPr="00120E32" w:rsidRDefault="005D7D19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7.0</w:t>
            </w:r>
            <w:r w:rsidR="00796534">
              <w:rPr>
                <w:b/>
                <w:bCs/>
              </w:rPr>
              <w:t xml:space="preserve"> HOURS</w:t>
            </w:r>
          </w:p>
        </w:tc>
        <w:tc>
          <w:tcPr>
            <w:tcW w:w="1079" w:type="dxa"/>
          </w:tcPr>
          <w:p w14:paraId="4D428B3F" w14:textId="7750B7B1" w:rsidR="00FB6221" w:rsidRDefault="005D7D19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431</w:t>
            </w:r>
          </w:p>
          <w:p w14:paraId="60C59C7A" w14:textId="4767BCE0" w:rsidR="00796534" w:rsidRPr="00120E32" w:rsidRDefault="00796534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MILES</w:t>
            </w:r>
          </w:p>
        </w:tc>
        <w:tc>
          <w:tcPr>
            <w:tcW w:w="2182" w:type="dxa"/>
          </w:tcPr>
          <w:p w14:paraId="09034E35" w14:textId="77777777" w:rsidR="00EC43E1" w:rsidRDefault="005D7D19" w:rsidP="005D7D1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HIP CAMP BRYAN</w:t>
            </w:r>
          </w:p>
          <w:p w14:paraId="36ECCF16" w14:textId="77777777" w:rsidR="005D7D19" w:rsidRDefault="005D7D19" w:rsidP="005D7D19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14:paraId="1810CC10" w14:textId="1552AFE4" w:rsidR="005D7D19" w:rsidRPr="005D7D19" w:rsidRDefault="005D7D19" w:rsidP="005D7D1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PAID</w:t>
            </w:r>
          </w:p>
        </w:tc>
      </w:tr>
      <w:tr w:rsidR="0071444E" w:rsidRPr="00120E32" w14:paraId="6C1190FD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3D631D5B" w14:textId="5E595170" w:rsidR="009C2B48" w:rsidRDefault="009C2B48" w:rsidP="009C2B48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</w:t>
            </w:r>
            <w:r>
              <w:rPr>
                <w:b/>
                <w:bCs/>
              </w:rPr>
              <w:t>UG</w:t>
            </w:r>
            <w:r w:rsidRPr="00120E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120E32">
              <w:rPr>
                <w:b/>
                <w:bCs/>
              </w:rPr>
              <w:t>, 2021</w:t>
            </w:r>
          </w:p>
          <w:p w14:paraId="23961D51" w14:textId="435BA68C" w:rsidR="009C2B48" w:rsidRDefault="009C2B48" w:rsidP="009C2B48">
            <w:pPr>
              <w:rPr>
                <w:b/>
                <w:bCs/>
              </w:rPr>
            </w:pPr>
            <w:r>
              <w:rPr>
                <w:b/>
                <w:bCs/>
              </w:rPr>
              <w:t>FRI</w:t>
            </w:r>
          </w:p>
          <w:p w14:paraId="311E1B21" w14:textId="64183029" w:rsidR="00FB6221" w:rsidRPr="00120E32" w:rsidRDefault="00FB6221" w:rsidP="00FB6221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6B0384B9" w14:textId="30219BC4" w:rsidR="00FB6221" w:rsidRPr="00120E32" w:rsidRDefault="00BB2596" w:rsidP="002D2033">
            <w:pPr>
              <w:rPr>
                <w:b/>
                <w:bCs/>
              </w:rPr>
            </w:pPr>
            <w:r>
              <w:rPr>
                <w:b/>
                <w:bCs/>
              </w:rPr>
              <w:t>3134 W HARBOR RD, PORT CLINTON, OH 43452</w:t>
            </w:r>
          </w:p>
        </w:tc>
        <w:tc>
          <w:tcPr>
            <w:tcW w:w="1079" w:type="dxa"/>
          </w:tcPr>
          <w:p w14:paraId="01078ED8" w14:textId="0CC7B9D1" w:rsidR="00FB6221" w:rsidRPr="00120E32" w:rsidRDefault="009C2B48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E974CA">
              <w:rPr>
                <w:b/>
                <w:bCs/>
              </w:rPr>
              <w:t>7</w:t>
            </w:r>
            <w:r>
              <w:rPr>
                <w:b/>
                <w:bCs/>
              </w:rPr>
              <w:t>00</w:t>
            </w:r>
          </w:p>
        </w:tc>
        <w:tc>
          <w:tcPr>
            <w:tcW w:w="2228" w:type="dxa"/>
          </w:tcPr>
          <w:p w14:paraId="19FF9BA9" w14:textId="795BA540" w:rsidR="009C2B48" w:rsidRPr="00120E32" w:rsidRDefault="00F8796A" w:rsidP="00F8796A">
            <w:pPr>
              <w:rPr>
                <w:b/>
                <w:bCs/>
              </w:rPr>
            </w:pPr>
            <w:r>
              <w:rPr>
                <w:b/>
                <w:bCs/>
              </w:rPr>
              <w:t>NIAGRA FALLS</w:t>
            </w:r>
          </w:p>
        </w:tc>
        <w:tc>
          <w:tcPr>
            <w:tcW w:w="785" w:type="dxa"/>
          </w:tcPr>
          <w:p w14:paraId="7E0355CB" w14:textId="074E66CF" w:rsidR="00FB6221" w:rsidRPr="00120E32" w:rsidRDefault="009C2B48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E974CA">
              <w:rPr>
                <w:b/>
                <w:bCs/>
              </w:rPr>
              <w:t>1</w:t>
            </w:r>
            <w:r w:rsidR="009912C0">
              <w:rPr>
                <w:b/>
                <w:bCs/>
              </w:rPr>
              <w:t>30</w:t>
            </w:r>
          </w:p>
        </w:tc>
        <w:tc>
          <w:tcPr>
            <w:tcW w:w="2064" w:type="dxa"/>
          </w:tcPr>
          <w:p w14:paraId="60FF4950" w14:textId="1DE1E907" w:rsidR="00FB6221" w:rsidRPr="00120E32" w:rsidRDefault="00E974CA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FOLLOW ON TO MCARTY HILL STATE FOREST 1.5 HOUR DRIVE </w:t>
            </w:r>
          </w:p>
        </w:tc>
        <w:tc>
          <w:tcPr>
            <w:tcW w:w="1715" w:type="dxa"/>
          </w:tcPr>
          <w:p w14:paraId="11D42CC4" w14:textId="77777777" w:rsidR="00FB6221" w:rsidRDefault="009912C0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9C2B48">
              <w:rPr>
                <w:b/>
                <w:bCs/>
              </w:rPr>
              <w:t>.</w:t>
            </w:r>
            <w:r>
              <w:rPr>
                <w:b/>
                <w:bCs/>
              </w:rPr>
              <w:t>5</w:t>
            </w:r>
            <w:r w:rsidR="009C2B48">
              <w:rPr>
                <w:b/>
                <w:bCs/>
              </w:rPr>
              <w:t xml:space="preserve"> HOURS</w:t>
            </w:r>
          </w:p>
          <w:p w14:paraId="7C51AD83" w14:textId="77777777" w:rsidR="00E974CA" w:rsidRDefault="00E974CA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LEG 2</w:t>
            </w:r>
          </w:p>
          <w:p w14:paraId="3CAC6E56" w14:textId="1163F087" w:rsidR="00E974CA" w:rsidRPr="00120E32" w:rsidRDefault="00E974CA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1.5 HOURS</w:t>
            </w:r>
          </w:p>
        </w:tc>
        <w:tc>
          <w:tcPr>
            <w:tcW w:w="1079" w:type="dxa"/>
          </w:tcPr>
          <w:p w14:paraId="56A43BB6" w14:textId="06D40071" w:rsidR="00FB6221" w:rsidRDefault="009912C0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266</w:t>
            </w:r>
          </w:p>
          <w:p w14:paraId="5B9C48C2" w14:textId="77777777" w:rsidR="009C2B48" w:rsidRDefault="009C2B48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MILES</w:t>
            </w:r>
          </w:p>
          <w:p w14:paraId="3E119EC7" w14:textId="6220B70F" w:rsidR="00E974CA" w:rsidRPr="00120E32" w:rsidRDefault="00E974CA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79 MILES</w:t>
            </w:r>
          </w:p>
        </w:tc>
        <w:tc>
          <w:tcPr>
            <w:tcW w:w="2182" w:type="dxa"/>
          </w:tcPr>
          <w:p w14:paraId="45050159" w14:textId="5554445D" w:rsidR="00ED635B" w:rsidRPr="00E974CA" w:rsidRDefault="00E974CA" w:rsidP="00FB6221">
            <w:pPr>
              <w:rPr>
                <w:b/>
                <w:bCs/>
                <w:sz w:val="16"/>
                <w:szCs w:val="16"/>
              </w:rPr>
            </w:pPr>
            <w:r w:rsidRPr="00E974CA">
              <w:rPr>
                <w:b/>
                <w:bCs/>
                <w:sz w:val="16"/>
                <w:szCs w:val="16"/>
              </w:rPr>
              <w:t>MCARTY HILL STATE FOREST FAVORTIE ON IOVERLANDER</w:t>
            </w:r>
            <w:r>
              <w:rPr>
                <w:b/>
                <w:bCs/>
                <w:sz w:val="16"/>
                <w:szCs w:val="16"/>
              </w:rPr>
              <w:t xml:space="preserve"> LISTED AS STATE LANDING CAMPING</w:t>
            </w:r>
          </w:p>
        </w:tc>
      </w:tr>
      <w:tr w:rsidR="003607DC" w:rsidRPr="00120E32" w14:paraId="3FE4ADCF" w14:textId="77777777" w:rsidTr="00C350B9">
        <w:tc>
          <w:tcPr>
            <w:tcW w:w="1269" w:type="dxa"/>
          </w:tcPr>
          <w:p w14:paraId="78679C85" w14:textId="45528E6C" w:rsidR="003607DC" w:rsidRDefault="003607DC" w:rsidP="003607DC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</w:t>
            </w:r>
            <w:r>
              <w:rPr>
                <w:b/>
                <w:bCs/>
              </w:rPr>
              <w:t>UG</w:t>
            </w:r>
            <w:r w:rsidRPr="00120E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120E32">
              <w:rPr>
                <w:b/>
                <w:bCs/>
              </w:rPr>
              <w:t>, 2021</w:t>
            </w:r>
          </w:p>
          <w:p w14:paraId="39EC9BB8" w14:textId="225333C2" w:rsidR="003607DC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SAT</w:t>
            </w:r>
          </w:p>
          <w:p w14:paraId="78F43C0F" w14:textId="0FB647F8" w:rsidR="003607DC" w:rsidRPr="00120E32" w:rsidRDefault="003607DC" w:rsidP="003607DC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4CB0F8EB" w14:textId="5A0DC251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MCARTY HILL STATE FOREST </w:t>
            </w:r>
          </w:p>
        </w:tc>
        <w:tc>
          <w:tcPr>
            <w:tcW w:w="1079" w:type="dxa"/>
          </w:tcPr>
          <w:p w14:paraId="3C4A37BF" w14:textId="139F43A0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183D09FC" w14:textId="77777777" w:rsidR="003607DC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KELLY CAMP TRAIL</w:t>
            </w:r>
          </w:p>
          <w:p w14:paraId="06497534" w14:textId="40041C59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VERMONT</w:t>
            </w:r>
          </w:p>
        </w:tc>
        <w:tc>
          <w:tcPr>
            <w:tcW w:w="785" w:type="dxa"/>
          </w:tcPr>
          <w:p w14:paraId="4B220510" w14:textId="33C5EBF6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1430</w:t>
            </w:r>
          </w:p>
        </w:tc>
        <w:tc>
          <w:tcPr>
            <w:tcW w:w="2064" w:type="dxa"/>
          </w:tcPr>
          <w:p w14:paraId="65EC68AA" w14:textId="77777777" w:rsidR="003607DC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KELLY CAMP TRAIL</w:t>
            </w:r>
          </w:p>
          <w:p w14:paraId="732900FD" w14:textId="3978318D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VERMONT</w:t>
            </w:r>
          </w:p>
        </w:tc>
        <w:tc>
          <w:tcPr>
            <w:tcW w:w="1715" w:type="dxa"/>
          </w:tcPr>
          <w:p w14:paraId="0717E35F" w14:textId="04668F23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6.5 HOURS</w:t>
            </w:r>
          </w:p>
        </w:tc>
        <w:tc>
          <w:tcPr>
            <w:tcW w:w="1079" w:type="dxa"/>
          </w:tcPr>
          <w:p w14:paraId="070CDD52" w14:textId="7B6462FC" w:rsidR="003607DC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370 </w:t>
            </w:r>
          </w:p>
          <w:p w14:paraId="3A7A77EC" w14:textId="6C1F414B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MILES</w:t>
            </w:r>
          </w:p>
        </w:tc>
        <w:tc>
          <w:tcPr>
            <w:tcW w:w="2182" w:type="dxa"/>
          </w:tcPr>
          <w:p w14:paraId="117ECB69" w14:textId="77777777" w:rsidR="003607DC" w:rsidRDefault="003607DC" w:rsidP="003607D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IOVERLANDER FAVORITE LISTED AS KELLY CAMP TRAIL.</w:t>
            </w:r>
          </w:p>
          <w:p w14:paraId="07576C5C" w14:textId="69BAB15A" w:rsidR="003607DC" w:rsidRPr="00ED635B" w:rsidRDefault="003607DC" w:rsidP="003607D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PLENTY OF SPOTS IN THIS AREA.</w:t>
            </w:r>
          </w:p>
        </w:tc>
      </w:tr>
      <w:tr w:rsidR="003607DC" w:rsidRPr="00120E32" w14:paraId="35D5FE44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62C681E1" w14:textId="6538F46F" w:rsidR="003607DC" w:rsidRDefault="003607DC" w:rsidP="003607DC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</w:t>
            </w:r>
            <w:r>
              <w:rPr>
                <w:b/>
                <w:bCs/>
              </w:rPr>
              <w:t>UG</w:t>
            </w:r>
            <w:r w:rsidRPr="00120E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8</w:t>
            </w:r>
            <w:r w:rsidRPr="00120E32">
              <w:rPr>
                <w:b/>
                <w:bCs/>
              </w:rPr>
              <w:t>, 2021</w:t>
            </w:r>
          </w:p>
          <w:p w14:paraId="74718BCC" w14:textId="59AB2486" w:rsidR="003607DC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SUN</w:t>
            </w:r>
          </w:p>
          <w:p w14:paraId="42ECB45E" w14:textId="38FD26CE" w:rsidR="003607DC" w:rsidRPr="00120E32" w:rsidRDefault="003607DC" w:rsidP="003607DC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49669D0B" w14:textId="77777777" w:rsidR="003607DC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KELLY CAMP TRAIL</w:t>
            </w:r>
          </w:p>
          <w:p w14:paraId="0DD04FA5" w14:textId="00A380AC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VERMONT</w:t>
            </w:r>
          </w:p>
        </w:tc>
        <w:tc>
          <w:tcPr>
            <w:tcW w:w="1079" w:type="dxa"/>
          </w:tcPr>
          <w:p w14:paraId="0B8C2A16" w14:textId="54FF1B95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228" w:type="dxa"/>
          </w:tcPr>
          <w:p w14:paraId="1B3749DD" w14:textId="2BD04931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MOONEY’S</w:t>
            </w:r>
          </w:p>
        </w:tc>
        <w:tc>
          <w:tcPr>
            <w:tcW w:w="785" w:type="dxa"/>
          </w:tcPr>
          <w:p w14:paraId="33195BC8" w14:textId="0DD26891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1230</w:t>
            </w:r>
          </w:p>
        </w:tc>
        <w:tc>
          <w:tcPr>
            <w:tcW w:w="2064" w:type="dxa"/>
          </w:tcPr>
          <w:p w14:paraId="64CADFFC" w14:textId="77777777" w:rsidR="003607DC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26 VESSEL ROCK RD, GILSUM NH</w:t>
            </w:r>
          </w:p>
          <w:p w14:paraId="6EE2DFD8" w14:textId="1FEC55D4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03448</w:t>
            </w:r>
          </w:p>
        </w:tc>
        <w:tc>
          <w:tcPr>
            <w:tcW w:w="1715" w:type="dxa"/>
          </w:tcPr>
          <w:p w14:paraId="10B259A8" w14:textId="12F5AD72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1.5 HOURS</w:t>
            </w:r>
          </w:p>
        </w:tc>
        <w:tc>
          <w:tcPr>
            <w:tcW w:w="1079" w:type="dxa"/>
          </w:tcPr>
          <w:p w14:paraId="14B129A1" w14:textId="77777777" w:rsidR="003607DC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56 </w:t>
            </w:r>
          </w:p>
          <w:p w14:paraId="252642FF" w14:textId="74D7600A" w:rsidR="003607DC" w:rsidRPr="00120E32" w:rsidRDefault="003607DC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MILES</w:t>
            </w:r>
          </w:p>
        </w:tc>
        <w:tc>
          <w:tcPr>
            <w:tcW w:w="2182" w:type="dxa"/>
          </w:tcPr>
          <w:p w14:paraId="47E4F69F" w14:textId="104544A7" w:rsidR="003607DC" w:rsidRPr="00ED635B" w:rsidRDefault="003607DC" w:rsidP="003607D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STAY WITH MOONEY’S</w:t>
            </w:r>
          </w:p>
        </w:tc>
      </w:tr>
      <w:tr w:rsidR="009D3B15" w:rsidRPr="00120E32" w14:paraId="77EA6AF0" w14:textId="77777777" w:rsidTr="00C350B9">
        <w:tc>
          <w:tcPr>
            <w:tcW w:w="1269" w:type="dxa"/>
          </w:tcPr>
          <w:p w14:paraId="14A11744" w14:textId="1B291674" w:rsidR="009D3B15" w:rsidRPr="00120E32" w:rsidRDefault="009D3B15" w:rsidP="003607DC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lastRenderedPageBreak/>
              <w:t>A</w:t>
            </w:r>
            <w:r>
              <w:rPr>
                <w:b/>
                <w:bCs/>
              </w:rPr>
              <w:t>UG 1</w:t>
            </w:r>
            <w:r w:rsidR="00BA77B5">
              <w:rPr>
                <w:b/>
                <w:bCs/>
              </w:rPr>
              <w:t>0</w:t>
            </w:r>
            <w:r w:rsidRPr="00120E32">
              <w:rPr>
                <w:b/>
                <w:bCs/>
              </w:rPr>
              <w:t>, 2021</w:t>
            </w:r>
          </w:p>
        </w:tc>
        <w:tc>
          <w:tcPr>
            <w:tcW w:w="1989" w:type="dxa"/>
          </w:tcPr>
          <w:p w14:paraId="5E099DCA" w14:textId="77777777" w:rsidR="009D3B15" w:rsidRDefault="009D3B15" w:rsidP="009D3B15">
            <w:pPr>
              <w:rPr>
                <w:b/>
                <w:bCs/>
              </w:rPr>
            </w:pPr>
            <w:r>
              <w:rPr>
                <w:b/>
                <w:bCs/>
              </w:rPr>
              <w:t>26 VESSEL ROCK RD, GILSUM NH</w:t>
            </w:r>
          </w:p>
          <w:p w14:paraId="0306501E" w14:textId="31F742E6" w:rsidR="009D3B15" w:rsidRDefault="009D3B15" w:rsidP="009D3B15">
            <w:pPr>
              <w:rPr>
                <w:b/>
                <w:bCs/>
              </w:rPr>
            </w:pPr>
            <w:r>
              <w:rPr>
                <w:b/>
                <w:bCs/>
              </w:rPr>
              <w:t>03448</w:t>
            </w:r>
          </w:p>
        </w:tc>
        <w:tc>
          <w:tcPr>
            <w:tcW w:w="1079" w:type="dxa"/>
          </w:tcPr>
          <w:p w14:paraId="243C3C28" w14:textId="0F997379" w:rsidR="009D3B15" w:rsidRPr="00120E32" w:rsidRDefault="009D3B15" w:rsidP="003607DC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1000</w:t>
            </w:r>
          </w:p>
        </w:tc>
        <w:tc>
          <w:tcPr>
            <w:tcW w:w="2228" w:type="dxa"/>
          </w:tcPr>
          <w:p w14:paraId="35DC9949" w14:textId="7C47B0DA" w:rsidR="009D3B15" w:rsidRDefault="00BA77B5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SALEM, MASS</w:t>
            </w:r>
          </w:p>
        </w:tc>
        <w:tc>
          <w:tcPr>
            <w:tcW w:w="785" w:type="dxa"/>
          </w:tcPr>
          <w:p w14:paraId="6AF14C53" w14:textId="53DB91AA" w:rsidR="009D3B15" w:rsidRPr="00120E32" w:rsidRDefault="009D3B15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1200</w:t>
            </w:r>
          </w:p>
        </w:tc>
        <w:tc>
          <w:tcPr>
            <w:tcW w:w="2064" w:type="dxa"/>
          </w:tcPr>
          <w:p w14:paraId="4609FEF1" w14:textId="02188255" w:rsidR="009D3B15" w:rsidRPr="009D3B15" w:rsidRDefault="00BA77B5" w:rsidP="003607DC">
            <w:pPr>
              <w:rPr>
                <w:rFonts w:asciiTheme="majorHAnsi" w:hAnsiTheme="majorHAnsi" w:cs="Arial"/>
                <w:b/>
                <w:bCs/>
                <w:color w:val="333333"/>
                <w:szCs w:val="22"/>
                <w:shd w:val="clear" w:color="auto" w:fill="F0F0F0"/>
              </w:rPr>
            </w:pPr>
            <w:r>
              <w:rPr>
                <w:rFonts w:asciiTheme="majorHAnsi" w:hAnsiTheme="majorHAnsi" w:cs="Arial"/>
                <w:b/>
                <w:bCs/>
                <w:color w:val="333333"/>
                <w:szCs w:val="22"/>
                <w:shd w:val="clear" w:color="auto" w:fill="F0F0F0"/>
              </w:rPr>
              <w:t>RESIDENCE INN</w:t>
            </w:r>
          </w:p>
        </w:tc>
        <w:tc>
          <w:tcPr>
            <w:tcW w:w="1715" w:type="dxa"/>
          </w:tcPr>
          <w:p w14:paraId="088647E2" w14:textId="746435D0" w:rsidR="009D3B15" w:rsidRPr="00120E32" w:rsidRDefault="009D3B15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2.0 HOURS</w:t>
            </w:r>
          </w:p>
        </w:tc>
        <w:tc>
          <w:tcPr>
            <w:tcW w:w="1079" w:type="dxa"/>
          </w:tcPr>
          <w:p w14:paraId="6300322E" w14:textId="77777777" w:rsidR="009D3B15" w:rsidRDefault="009D3B15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113</w:t>
            </w:r>
          </w:p>
          <w:p w14:paraId="228064E5" w14:textId="20746869" w:rsidR="009D3B15" w:rsidRPr="00120E32" w:rsidRDefault="009D3B15" w:rsidP="003607DC">
            <w:pPr>
              <w:rPr>
                <w:b/>
                <w:bCs/>
              </w:rPr>
            </w:pPr>
            <w:r>
              <w:rPr>
                <w:b/>
                <w:bCs/>
              </w:rPr>
              <w:t>MILES</w:t>
            </w:r>
          </w:p>
        </w:tc>
        <w:tc>
          <w:tcPr>
            <w:tcW w:w="2182" w:type="dxa"/>
          </w:tcPr>
          <w:p w14:paraId="32AB7D15" w14:textId="014CA989" w:rsidR="009D3B15" w:rsidRPr="00D07508" w:rsidRDefault="009D3B15" w:rsidP="003607DC">
            <w:pPr>
              <w:rPr>
                <w:rFonts w:ascii="Arial" w:hAnsi="Arial" w:cs="Arial"/>
                <w:b/>
                <w:bCs/>
                <w:color w:val="333333"/>
                <w:sz w:val="16"/>
                <w:szCs w:val="16"/>
                <w:shd w:val="clear" w:color="auto" w:fill="F0F0F0"/>
              </w:rPr>
            </w:pPr>
          </w:p>
        </w:tc>
      </w:tr>
      <w:tr w:rsidR="004739C6" w:rsidRPr="00120E32" w14:paraId="0838EABD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0574D59B" w14:textId="18AA0787" w:rsidR="004739C6" w:rsidRPr="00120E32" w:rsidRDefault="004739C6" w:rsidP="004739C6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</w:t>
            </w:r>
            <w:r>
              <w:rPr>
                <w:b/>
                <w:bCs/>
              </w:rPr>
              <w:t>UG 1</w:t>
            </w:r>
            <w:r w:rsidR="00BA77B5">
              <w:rPr>
                <w:b/>
                <w:bCs/>
              </w:rPr>
              <w:t>1</w:t>
            </w:r>
            <w:r w:rsidRPr="00120E32">
              <w:rPr>
                <w:b/>
                <w:bCs/>
              </w:rPr>
              <w:t>, 2021</w:t>
            </w:r>
          </w:p>
        </w:tc>
        <w:tc>
          <w:tcPr>
            <w:tcW w:w="1989" w:type="dxa"/>
          </w:tcPr>
          <w:p w14:paraId="574BC65C" w14:textId="77777777" w:rsidR="004739C6" w:rsidRDefault="00BA77B5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RESIDENSE INN</w:t>
            </w:r>
          </w:p>
          <w:p w14:paraId="6E335DEB" w14:textId="7B92A0EA" w:rsidR="00BA77B5" w:rsidRDefault="00BA77B5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DANVERS MASS</w:t>
            </w:r>
          </w:p>
        </w:tc>
        <w:tc>
          <w:tcPr>
            <w:tcW w:w="1079" w:type="dxa"/>
          </w:tcPr>
          <w:p w14:paraId="43A6EC91" w14:textId="5734D8FB" w:rsidR="004739C6" w:rsidRPr="00120E32" w:rsidRDefault="004739C6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75CE5B9A" w14:textId="21C90B77" w:rsidR="004739C6" w:rsidRDefault="00BA77B5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NICKERSON STATE PARK, MASS</w:t>
            </w:r>
          </w:p>
        </w:tc>
        <w:tc>
          <w:tcPr>
            <w:tcW w:w="785" w:type="dxa"/>
          </w:tcPr>
          <w:p w14:paraId="089D167D" w14:textId="393D6565" w:rsidR="004739C6" w:rsidRPr="00120E32" w:rsidRDefault="004739C6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1130</w:t>
            </w:r>
          </w:p>
        </w:tc>
        <w:tc>
          <w:tcPr>
            <w:tcW w:w="2064" w:type="dxa"/>
          </w:tcPr>
          <w:p w14:paraId="6AF1BC53" w14:textId="77777777" w:rsidR="004739C6" w:rsidRDefault="00BA77B5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3488 MAIN ST</w:t>
            </w:r>
          </w:p>
          <w:p w14:paraId="0D74707C" w14:textId="5C328BB6" w:rsidR="00BA77B5" w:rsidRPr="00D07508" w:rsidRDefault="00BA77B5" w:rsidP="004739C6">
            <w:pPr>
              <w:rPr>
                <w:rFonts w:ascii="Arial" w:hAnsi="Arial" w:cs="Arial"/>
                <w:color w:val="333333"/>
                <w:sz w:val="16"/>
                <w:szCs w:val="16"/>
                <w:shd w:val="clear" w:color="auto" w:fill="F0F0F0"/>
              </w:rPr>
            </w:pPr>
            <w:r>
              <w:rPr>
                <w:b/>
                <w:bCs/>
              </w:rPr>
              <w:t>BREWSTER, MA</w:t>
            </w:r>
          </w:p>
        </w:tc>
        <w:tc>
          <w:tcPr>
            <w:tcW w:w="1715" w:type="dxa"/>
          </w:tcPr>
          <w:p w14:paraId="470C0BEE" w14:textId="3D0B79F9" w:rsidR="004739C6" w:rsidRPr="00120E32" w:rsidRDefault="004739C6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3.5 HOURS</w:t>
            </w:r>
          </w:p>
        </w:tc>
        <w:tc>
          <w:tcPr>
            <w:tcW w:w="1079" w:type="dxa"/>
          </w:tcPr>
          <w:p w14:paraId="34327CDB" w14:textId="7C531D58" w:rsidR="004739C6" w:rsidRPr="00120E32" w:rsidRDefault="004739C6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163 MILES</w:t>
            </w:r>
          </w:p>
        </w:tc>
        <w:tc>
          <w:tcPr>
            <w:tcW w:w="2182" w:type="dxa"/>
          </w:tcPr>
          <w:p w14:paraId="0FECBDC5" w14:textId="1B99BBA5" w:rsidR="004739C6" w:rsidRPr="00D07508" w:rsidRDefault="004739C6" w:rsidP="004739C6">
            <w:pPr>
              <w:rPr>
                <w:rFonts w:ascii="Arial" w:hAnsi="Arial" w:cs="Arial"/>
                <w:b/>
                <w:bCs/>
                <w:color w:val="333333"/>
                <w:sz w:val="16"/>
                <w:szCs w:val="16"/>
                <w:shd w:val="clear" w:color="auto" w:fill="F0F0F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  <w:shd w:val="clear" w:color="auto" w:fill="F0F0F0"/>
              </w:rPr>
              <w:t>LOOK AT FOUR POINTS SHERATON MELVILLE LONG ISLAND ON APP</w:t>
            </w:r>
          </w:p>
        </w:tc>
      </w:tr>
      <w:tr w:rsidR="004739C6" w:rsidRPr="00120E32" w14:paraId="05D7A4ED" w14:textId="77777777" w:rsidTr="00C350B9">
        <w:tc>
          <w:tcPr>
            <w:tcW w:w="1269" w:type="dxa"/>
          </w:tcPr>
          <w:p w14:paraId="35FDFA77" w14:textId="5E739310" w:rsidR="004739C6" w:rsidRDefault="004739C6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AUG 1</w:t>
            </w:r>
            <w:r w:rsidR="00A837CF">
              <w:rPr>
                <w:b/>
                <w:bCs/>
              </w:rPr>
              <w:t>6</w:t>
            </w:r>
            <w:r>
              <w:rPr>
                <w:b/>
                <w:bCs/>
              </w:rPr>
              <w:t>,</w:t>
            </w:r>
          </w:p>
          <w:p w14:paraId="2758EBDD" w14:textId="7A6B08A7" w:rsidR="004739C6" w:rsidRPr="00120E32" w:rsidRDefault="004739C6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989" w:type="dxa"/>
          </w:tcPr>
          <w:p w14:paraId="04D329AF" w14:textId="548C5267" w:rsidR="004739C6" w:rsidRDefault="00A837CF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272 DAYTON AVE</w:t>
            </w:r>
          </w:p>
          <w:p w14:paraId="195D3BDA" w14:textId="6D3106B9" w:rsidR="00A837CF" w:rsidRDefault="00A837CF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MANORVILLE, NY</w:t>
            </w:r>
          </w:p>
        </w:tc>
        <w:tc>
          <w:tcPr>
            <w:tcW w:w="1079" w:type="dxa"/>
          </w:tcPr>
          <w:p w14:paraId="28CDE760" w14:textId="195D051A" w:rsidR="004739C6" w:rsidRDefault="004739C6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B0F0A">
              <w:rPr>
                <w:b/>
                <w:bCs/>
              </w:rPr>
              <w:t>500</w:t>
            </w:r>
          </w:p>
        </w:tc>
        <w:tc>
          <w:tcPr>
            <w:tcW w:w="2228" w:type="dxa"/>
          </w:tcPr>
          <w:p w14:paraId="7E3204CB" w14:textId="79DEA775" w:rsidR="004739C6" w:rsidRDefault="007B0F0A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FOREST ROAD 8 CAMPING</w:t>
            </w:r>
          </w:p>
        </w:tc>
        <w:tc>
          <w:tcPr>
            <w:tcW w:w="785" w:type="dxa"/>
          </w:tcPr>
          <w:p w14:paraId="5FEEE56B" w14:textId="08A00E3A" w:rsidR="004739C6" w:rsidRDefault="007B0F0A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1400</w:t>
            </w:r>
          </w:p>
        </w:tc>
        <w:tc>
          <w:tcPr>
            <w:tcW w:w="2064" w:type="dxa"/>
          </w:tcPr>
          <w:p w14:paraId="6AE41582" w14:textId="7162F5D8" w:rsidR="004739C6" w:rsidRDefault="007B0F0A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GILEAD</w:t>
            </w:r>
          </w:p>
        </w:tc>
        <w:tc>
          <w:tcPr>
            <w:tcW w:w="1715" w:type="dxa"/>
          </w:tcPr>
          <w:p w14:paraId="4B19FBAF" w14:textId="4CD9741F" w:rsidR="004739C6" w:rsidRDefault="007B0F0A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8.5 HOURS</w:t>
            </w:r>
          </w:p>
        </w:tc>
        <w:tc>
          <w:tcPr>
            <w:tcW w:w="1079" w:type="dxa"/>
          </w:tcPr>
          <w:p w14:paraId="3ED9524C" w14:textId="3A79A39B" w:rsidR="004739C6" w:rsidRDefault="007B0F0A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420 MILES</w:t>
            </w:r>
          </w:p>
        </w:tc>
        <w:tc>
          <w:tcPr>
            <w:tcW w:w="2182" w:type="dxa"/>
          </w:tcPr>
          <w:p w14:paraId="323712C4" w14:textId="6C6B430B" w:rsidR="004739C6" w:rsidRDefault="004739C6" w:rsidP="004739C6">
            <w:pPr>
              <w:rPr>
                <w:rFonts w:ascii="Arial" w:hAnsi="Arial" w:cs="Arial"/>
                <w:b/>
                <w:bCs/>
                <w:color w:val="333333"/>
                <w:sz w:val="16"/>
                <w:szCs w:val="16"/>
                <w:shd w:val="clear" w:color="auto" w:fill="F0F0F0"/>
              </w:rPr>
            </w:pPr>
          </w:p>
        </w:tc>
      </w:tr>
      <w:tr w:rsidR="004739C6" w:rsidRPr="00120E32" w14:paraId="513F6239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013F99FB" w14:textId="1E4F3E43" w:rsidR="007B0F0A" w:rsidRDefault="007B0F0A" w:rsidP="007B0F0A">
            <w:pPr>
              <w:rPr>
                <w:b/>
                <w:bCs/>
              </w:rPr>
            </w:pPr>
            <w:r>
              <w:rPr>
                <w:b/>
                <w:bCs/>
              </w:rPr>
              <w:t>AUG 1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,</w:t>
            </w:r>
          </w:p>
          <w:p w14:paraId="2EEE69CD" w14:textId="0002D1A8" w:rsidR="004739C6" w:rsidRPr="00120E32" w:rsidRDefault="007B0F0A" w:rsidP="007B0F0A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989" w:type="dxa"/>
          </w:tcPr>
          <w:p w14:paraId="0B5DADA6" w14:textId="71D3262E" w:rsidR="004739C6" w:rsidRDefault="007B0F0A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FOREST ROAD 8 CAMPING</w:t>
            </w:r>
          </w:p>
        </w:tc>
        <w:tc>
          <w:tcPr>
            <w:tcW w:w="1079" w:type="dxa"/>
          </w:tcPr>
          <w:p w14:paraId="23DB7A6B" w14:textId="2E55BCFC" w:rsidR="004739C6" w:rsidRDefault="007B0F0A" w:rsidP="004739C6">
            <w:pPr>
              <w:rPr>
                <w:b/>
                <w:bCs/>
              </w:rPr>
            </w:pPr>
            <w:r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35F42ECB" w14:textId="5A65CD26" w:rsidR="004739C6" w:rsidRPr="007B0F0A" w:rsidRDefault="007B0F0A" w:rsidP="004739C6">
            <w:pPr>
              <w:rPr>
                <w:b/>
                <w:bCs/>
              </w:rPr>
            </w:pPr>
            <w:r w:rsidRPr="007B0F0A">
              <w:rPr>
                <w:b/>
                <w:bCs/>
              </w:rPr>
              <w:t>SEBOEIS LAKE RESERVE LANDS</w:t>
            </w:r>
          </w:p>
        </w:tc>
        <w:tc>
          <w:tcPr>
            <w:tcW w:w="785" w:type="dxa"/>
          </w:tcPr>
          <w:p w14:paraId="73B3E601" w14:textId="25D2C1A3" w:rsidR="004739C6" w:rsidRPr="00DD4B0D" w:rsidRDefault="007B0F0A" w:rsidP="004739C6">
            <w:pPr>
              <w:rPr>
                <w:b/>
                <w:bCs/>
                <w:highlight w:val="yellow"/>
              </w:rPr>
            </w:pPr>
            <w:r w:rsidRPr="007B0F0A">
              <w:rPr>
                <w:b/>
                <w:bCs/>
              </w:rPr>
              <w:t>1300</w:t>
            </w:r>
          </w:p>
        </w:tc>
        <w:tc>
          <w:tcPr>
            <w:tcW w:w="2064" w:type="dxa"/>
          </w:tcPr>
          <w:p w14:paraId="578BA069" w14:textId="73FE768C" w:rsidR="004739C6" w:rsidRPr="00DD4B0D" w:rsidRDefault="007B0F0A" w:rsidP="004739C6">
            <w:pPr>
              <w:rPr>
                <w:b/>
                <w:bCs/>
                <w:highlight w:val="yellow"/>
              </w:rPr>
            </w:pPr>
            <w:r w:rsidRPr="007B0F0A">
              <w:rPr>
                <w:b/>
                <w:bCs/>
              </w:rPr>
              <w:t>SEBOEIS LAKE RESERVE LANDS</w:t>
            </w:r>
          </w:p>
        </w:tc>
        <w:tc>
          <w:tcPr>
            <w:tcW w:w="1715" w:type="dxa"/>
          </w:tcPr>
          <w:p w14:paraId="2295B34A" w14:textId="05FF2076" w:rsidR="004739C6" w:rsidRPr="00DD4B0D" w:rsidRDefault="007B0F0A" w:rsidP="004739C6">
            <w:pPr>
              <w:rPr>
                <w:b/>
                <w:bCs/>
                <w:highlight w:val="yellow"/>
              </w:rPr>
            </w:pPr>
            <w:r w:rsidRPr="007B0F0A">
              <w:rPr>
                <w:b/>
                <w:bCs/>
              </w:rPr>
              <w:t>4.5 HOURS</w:t>
            </w:r>
          </w:p>
        </w:tc>
        <w:tc>
          <w:tcPr>
            <w:tcW w:w="1079" w:type="dxa"/>
          </w:tcPr>
          <w:p w14:paraId="640BDADF" w14:textId="547BBEDD" w:rsidR="004739C6" w:rsidRPr="00DD4B0D" w:rsidRDefault="007B0F0A" w:rsidP="004739C6">
            <w:pPr>
              <w:rPr>
                <w:b/>
                <w:bCs/>
                <w:highlight w:val="yellow"/>
              </w:rPr>
            </w:pPr>
            <w:r w:rsidRPr="007B0F0A">
              <w:rPr>
                <w:b/>
                <w:bCs/>
              </w:rPr>
              <w:t>200 MILES</w:t>
            </w:r>
          </w:p>
        </w:tc>
        <w:tc>
          <w:tcPr>
            <w:tcW w:w="2182" w:type="dxa"/>
          </w:tcPr>
          <w:p w14:paraId="35D897AC" w14:textId="2E9AE417" w:rsidR="004739C6" w:rsidRPr="00DD4B0D" w:rsidRDefault="004739C6" w:rsidP="004739C6">
            <w:pPr>
              <w:rPr>
                <w:rFonts w:ascii="Arial" w:hAnsi="Arial" w:cs="Arial"/>
                <w:b/>
                <w:bCs/>
                <w:color w:val="333333"/>
                <w:sz w:val="16"/>
                <w:szCs w:val="16"/>
                <w:highlight w:val="yellow"/>
                <w:shd w:val="clear" w:color="auto" w:fill="F0F0F0"/>
              </w:rPr>
            </w:pPr>
          </w:p>
        </w:tc>
      </w:tr>
      <w:tr w:rsidR="007B0F0A" w:rsidRPr="00120E32" w14:paraId="07C7C319" w14:textId="77777777" w:rsidTr="00C350B9">
        <w:tc>
          <w:tcPr>
            <w:tcW w:w="1269" w:type="dxa"/>
          </w:tcPr>
          <w:p w14:paraId="06CEA9FC" w14:textId="2CA8B10D" w:rsidR="007B0F0A" w:rsidRDefault="007B0F0A" w:rsidP="007B0F0A">
            <w:pPr>
              <w:rPr>
                <w:b/>
                <w:bCs/>
              </w:rPr>
            </w:pPr>
            <w:r>
              <w:rPr>
                <w:b/>
                <w:bCs/>
              </w:rPr>
              <w:t>AUG 1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,</w:t>
            </w:r>
          </w:p>
          <w:p w14:paraId="318AB7C1" w14:textId="415BEF94" w:rsidR="007B0F0A" w:rsidRDefault="007B0F0A" w:rsidP="007B0F0A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989" w:type="dxa"/>
          </w:tcPr>
          <w:p w14:paraId="31B825D4" w14:textId="77777777" w:rsid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00901122" w14:textId="77777777" w:rsid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2228" w:type="dxa"/>
          </w:tcPr>
          <w:p w14:paraId="31EDF408" w14:textId="77777777" w:rsidR="007B0F0A" w:rsidRP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785" w:type="dxa"/>
          </w:tcPr>
          <w:p w14:paraId="10B7B6F8" w14:textId="77777777" w:rsidR="007B0F0A" w:rsidRP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2064" w:type="dxa"/>
          </w:tcPr>
          <w:p w14:paraId="72F301D3" w14:textId="77777777" w:rsidR="007B0F0A" w:rsidRP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6F99E6E9" w14:textId="77777777" w:rsidR="007B0F0A" w:rsidRP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7E3C6669" w14:textId="77777777" w:rsidR="007B0F0A" w:rsidRP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2182" w:type="dxa"/>
          </w:tcPr>
          <w:p w14:paraId="6E31CE64" w14:textId="77777777" w:rsidR="007B0F0A" w:rsidRPr="00DD4B0D" w:rsidRDefault="007B0F0A" w:rsidP="007B0F0A">
            <w:pPr>
              <w:rPr>
                <w:rFonts w:ascii="Arial" w:hAnsi="Arial" w:cs="Arial"/>
                <w:b/>
                <w:bCs/>
                <w:color w:val="333333"/>
                <w:sz w:val="16"/>
                <w:szCs w:val="16"/>
                <w:highlight w:val="yellow"/>
                <w:shd w:val="clear" w:color="auto" w:fill="F0F0F0"/>
              </w:rPr>
            </w:pPr>
          </w:p>
        </w:tc>
      </w:tr>
      <w:tr w:rsidR="007B0F0A" w:rsidRPr="00120E32" w14:paraId="189D9BEC" w14:textId="77777777" w:rsidTr="00D1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31A6EBD0" w14:textId="77777777" w:rsid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6BB1472D" w14:textId="588E1AA3" w:rsidR="007B0F0A" w:rsidRDefault="007B0F0A" w:rsidP="007B0F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Acadia </w:t>
            </w:r>
          </w:p>
        </w:tc>
        <w:tc>
          <w:tcPr>
            <w:tcW w:w="1079" w:type="dxa"/>
          </w:tcPr>
          <w:p w14:paraId="0B048788" w14:textId="5E9CFCCA" w:rsid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2228" w:type="dxa"/>
          </w:tcPr>
          <w:p w14:paraId="47D01B63" w14:textId="15DD3405" w:rsidR="007B0F0A" w:rsidRPr="00DD4B0D" w:rsidRDefault="007B0F0A" w:rsidP="007B0F0A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Donnell pond</w:t>
            </w:r>
          </w:p>
        </w:tc>
        <w:tc>
          <w:tcPr>
            <w:tcW w:w="785" w:type="dxa"/>
          </w:tcPr>
          <w:p w14:paraId="15B77A89" w14:textId="5A5E63CA" w:rsidR="007B0F0A" w:rsidRPr="00DD4B0D" w:rsidRDefault="007B0F0A" w:rsidP="007B0F0A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White Mt</w:t>
            </w:r>
          </w:p>
        </w:tc>
        <w:tc>
          <w:tcPr>
            <w:tcW w:w="2064" w:type="dxa"/>
          </w:tcPr>
          <w:p w14:paraId="3AE49DE1" w14:textId="0A98FCF9" w:rsidR="007B0F0A" w:rsidRPr="00DD4B0D" w:rsidRDefault="007B0F0A" w:rsidP="007B0F0A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Moose head lake</w:t>
            </w:r>
          </w:p>
        </w:tc>
        <w:tc>
          <w:tcPr>
            <w:tcW w:w="1715" w:type="dxa"/>
            <w:shd w:val="clear" w:color="auto" w:fill="auto"/>
          </w:tcPr>
          <w:p w14:paraId="6F899ED8" w14:textId="25B08A76" w:rsidR="007B0F0A" w:rsidRPr="00DD4B0D" w:rsidRDefault="007B0F0A" w:rsidP="007B0F0A">
            <w:pPr>
              <w:rPr>
                <w:b/>
                <w:bCs/>
                <w:highlight w:val="yellow"/>
              </w:rPr>
            </w:pPr>
            <w:r w:rsidRPr="00D11E59">
              <w:rPr>
                <w:b/>
                <w:bCs/>
              </w:rPr>
              <w:t>Moxy falls</w:t>
            </w:r>
          </w:p>
        </w:tc>
        <w:tc>
          <w:tcPr>
            <w:tcW w:w="1079" w:type="dxa"/>
          </w:tcPr>
          <w:p w14:paraId="0D9FCA12" w14:textId="312666C6" w:rsidR="007B0F0A" w:rsidRPr="00DD4B0D" w:rsidRDefault="007B0F0A" w:rsidP="007B0F0A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Angel falls</w:t>
            </w:r>
          </w:p>
        </w:tc>
        <w:tc>
          <w:tcPr>
            <w:tcW w:w="2182" w:type="dxa"/>
          </w:tcPr>
          <w:p w14:paraId="4617C2EB" w14:textId="4BC7C900" w:rsidR="007B0F0A" w:rsidRPr="00DD4B0D" w:rsidRDefault="007B0F0A" w:rsidP="007B0F0A">
            <w:pPr>
              <w:rPr>
                <w:rFonts w:ascii="Arial" w:hAnsi="Arial" w:cs="Arial"/>
                <w:b/>
                <w:bCs/>
                <w:color w:val="333333"/>
                <w:sz w:val="16"/>
                <w:szCs w:val="16"/>
                <w:highlight w:val="yellow"/>
                <w:shd w:val="clear" w:color="auto" w:fill="F0F0F0"/>
              </w:rPr>
            </w:pPr>
            <w:r>
              <w:rPr>
                <w:b/>
                <w:bCs/>
              </w:rPr>
              <w:t>Bar harbor</w:t>
            </w:r>
          </w:p>
        </w:tc>
      </w:tr>
      <w:tr w:rsidR="007B0F0A" w:rsidRPr="00120E32" w14:paraId="31CBCE53" w14:textId="77777777" w:rsidTr="00C350B9">
        <w:tc>
          <w:tcPr>
            <w:tcW w:w="1269" w:type="dxa"/>
          </w:tcPr>
          <w:p w14:paraId="7B6C8679" w14:textId="77777777" w:rsid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0D6FBD5B" w14:textId="1466E4D5" w:rsidR="007B0F0A" w:rsidRDefault="007B0F0A" w:rsidP="007B0F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Baxters</w:t>
            </w:r>
            <w:proofErr w:type="spellEnd"/>
            <w:r>
              <w:rPr>
                <w:b/>
                <w:bCs/>
              </w:rPr>
              <w:t xml:space="preserve"> state pk</w:t>
            </w:r>
          </w:p>
        </w:tc>
        <w:tc>
          <w:tcPr>
            <w:tcW w:w="1079" w:type="dxa"/>
          </w:tcPr>
          <w:p w14:paraId="12C00708" w14:textId="7AAD342E" w:rsidR="007B0F0A" w:rsidRDefault="007B0F0A" w:rsidP="007B0F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Camden hills </w:t>
            </w:r>
            <w:proofErr w:type="spellStart"/>
            <w:r>
              <w:rPr>
                <w:b/>
                <w:bCs/>
              </w:rPr>
              <w:t>st</w:t>
            </w:r>
            <w:proofErr w:type="spellEnd"/>
            <w:r>
              <w:rPr>
                <w:b/>
                <w:bCs/>
              </w:rPr>
              <w:t xml:space="preserve"> pk</w:t>
            </w:r>
          </w:p>
        </w:tc>
        <w:tc>
          <w:tcPr>
            <w:tcW w:w="2228" w:type="dxa"/>
          </w:tcPr>
          <w:p w14:paraId="6BDA6F82" w14:textId="60DAF643" w:rsidR="007B0F0A" w:rsidRPr="00DD4B0D" w:rsidRDefault="007B0F0A" w:rsidP="007B0F0A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Kennebunk port</w:t>
            </w:r>
          </w:p>
        </w:tc>
        <w:tc>
          <w:tcPr>
            <w:tcW w:w="785" w:type="dxa"/>
          </w:tcPr>
          <w:p w14:paraId="35F4B182" w14:textId="487BDC95" w:rsidR="007B0F0A" w:rsidRPr="00DD4B0D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2064" w:type="dxa"/>
          </w:tcPr>
          <w:p w14:paraId="074A95A2" w14:textId="28CB8A0D" w:rsidR="007B0F0A" w:rsidRPr="00DD4B0D" w:rsidRDefault="007B0F0A" w:rsidP="007B0F0A">
            <w:pPr>
              <w:rPr>
                <w:b/>
                <w:bCs/>
                <w:highlight w:val="yellow"/>
              </w:rPr>
            </w:pPr>
            <w:r w:rsidRPr="00D11E59">
              <w:rPr>
                <w:b/>
                <w:bCs/>
              </w:rPr>
              <w:t xml:space="preserve">Old </w:t>
            </w:r>
            <w:proofErr w:type="spellStart"/>
            <w:r w:rsidRPr="00D11E59">
              <w:rPr>
                <w:b/>
                <w:bCs/>
              </w:rPr>
              <w:t>Orchad</w:t>
            </w:r>
            <w:proofErr w:type="spellEnd"/>
            <w:r w:rsidRPr="00D11E59">
              <w:rPr>
                <w:b/>
                <w:bCs/>
              </w:rPr>
              <w:t xml:space="preserve"> beach</w:t>
            </w:r>
          </w:p>
        </w:tc>
        <w:tc>
          <w:tcPr>
            <w:tcW w:w="1715" w:type="dxa"/>
          </w:tcPr>
          <w:p w14:paraId="535B0D51" w14:textId="6FD88910" w:rsidR="007B0F0A" w:rsidRPr="00DD4B0D" w:rsidRDefault="007B0F0A" w:rsidP="007B0F0A">
            <w:pPr>
              <w:rPr>
                <w:b/>
                <w:bCs/>
                <w:highlight w:val="yellow"/>
              </w:rPr>
            </w:pPr>
            <w:r w:rsidRPr="00D11E59">
              <w:rPr>
                <w:b/>
                <w:bCs/>
              </w:rPr>
              <w:t>Portland</w:t>
            </w:r>
          </w:p>
        </w:tc>
        <w:tc>
          <w:tcPr>
            <w:tcW w:w="1079" w:type="dxa"/>
          </w:tcPr>
          <w:p w14:paraId="671AAF5F" w14:textId="77777777" w:rsidR="007B0F0A" w:rsidRPr="00DD4B0D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2182" w:type="dxa"/>
          </w:tcPr>
          <w:p w14:paraId="05C6AC47" w14:textId="77777777" w:rsidR="007B0F0A" w:rsidRPr="00DD4B0D" w:rsidRDefault="007B0F0A" w:rsidP="007B0F0A">
            <w:pPr>
              <w:rPr>
                <w:rFonts w:ascii="Arial" w:hAnsi="Arial" w:cs="Arial"/>
                <w:b/>
                <w:bCs/>
                <w:color w:val="333333"/>
                <w:sz w:val="16"/>
                <w:szCs w:val="16"/>
                <w:highlight w:val="yellow"/>
                <w:shd w:val="clear" w:color="auto" w:fill="F0F0F0"/>
              </w:rPr>
            </w:pPr>
          </w:p>
        </w:tc>
      </w:tr>
      <w:tr w:rsidR="007B0F0A" w:rsidRPr="00120E32" w14:paraId="30DD63E0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70ADD257" w14:textId="77777777" w:rsid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576B4B91" w14:textId="77777777" w:rsid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4A3EE319" w14:textId="77777777" w:rsidR="007B0F0A" w:rsidRDefault="007B0F0A" w:rsidP="007B0F0A">
            <w:pPr>
              <w:rPr>
                <w:b/>
                <w:bCs/>
              </w:rPr>
            </w:pPr>
          </w:p>
        </w:tc>
        <w:tc>
          <w:tcPr>
            <w:tcW w:w="2228" w:type="dxa"/>
          </w:tcPr>
          <w:p w14:paraId="699B25B9" w14:textId="77777777" w:rsidR="007B0F0A" w:rsidRPr="00DD4B0D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785" w:type="dxa"/>
          </w:tcPr>
          <w:p w14:paraId="00031CC7" w14:textId="77777777" w:rsidR="007B0F0A" w:rsidRPr="00DD4B0D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2064" w:type="dxa"/>
          </w:tcPr>
          <w:p w14:paraId="1273A75B" w14:textId="77777777" w:rsidR="007B0F0A" w:rsidRPr="00DD4B0D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1715" w:type="dxa"/>
          </w:tcPr>
          <w:p w14:paraId="79E81636" w14:textId="77777777" w:rsidR="007B0F0A" w:rsidRPr="00DD4B0D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1079" w:type="dxa"/>
          </w:tcPr>
          <w:p w14:paraId="57A92092" w14:textId="77777777" w:rsidR="007B0F0A" w:rsidRPr="00DD4B0D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2182" w:type="dxa"/>
          </w:tcPr>
          <w:p w14:paraId="0E536885" w14:textId="77777777" w:rsidR="007B0F0A" w:rsidRPr="00DD4B0D" w:rsidRDefault="007B0F0A" w:rsidP="007B0F0A">
            <w:pPr>
              <w:rPr>
                <w:rFonts w:ascii="Arial" w:hAnsi="Arial" w:cs="Arial"/>
                <w:b/>
                <w:bCs/>
                <w:color w:val="333333"/>
                <w:sz w:val="16"/>
                <w:szCs w:val="16"/>
                <w:highlight w:val="yellow"/>
                <w:shd w:val="clear" w:color="auto" w:fill="F0F0F0"/>
              </w:rPr>
            </w:pPr>
          </w:p>
        </w:tc>
      </w:tr>
      <w:tr w:rsidR="007B0F0A" w:rsidRPr="00120E32" w14:paraId="213D04D5" w14:textId="77777777" w:rsidTr="00C350B9">
        <w:tc>
          <w:tcPr>
            <w:tcW w:w="1269" w:type="dxa"/>
          </w:tcPr>
          <w:p w14:paraId="6D883BA2" w14:textId="72D52230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1E64BA41" w14:textId="6B7E0EC5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194A0198" w14:textId="508814F9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2228" w:type="dxa"/>
          </w:tcPr>
          <w:p w14:paraId="472BDD9D" w14:textId="1CFE5D83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785" w:type="dxa"/>
          </w:tcPr>
          <w:p w14:paraId="78E1AF1E" w14:textId="2A0E033F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2064" w:type="dxa"/>
          </w:tcPr>
          <w:p w14:paraId="0507FEFF" w14:textId="1C9C0F92" w:rsidR="007B0F0A" w:rsidRPr="00E66158" w:rsidRDefault="007B0F0A" w:rsidP="007B0F0A">
            <w:pPr>
              <w:rPr>
                <w:b/>
                <w:bCs/>
                <w:szCs w:val="22"/>
                <w:highlight w:val="yellow"/>
              </w:rPr>
            </w:pPr>
          </w:p>
        </w:tc>
        <w:tc>
          <w:tcPr>
            <w:tcW w:w="1715" w:type="dxa"/>
          </w:tcPr>
          <w:p w14:paraId="1ECE4219" w14:textId="4A6EED8D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1079" w:type="dxa"/>
          </w:tcPr>
          <w:p w14:paraId="69CA7B2B" w14:textId="13DE18ED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2182" w:type="dxa"/>
          </w:tcPr>
          <w:p w14:paraId="17E40268" w14:textId="479AACA5" w:rsidR="007B0F0A" w:rsidRPr="00E66158" w:rsidRDefault="007B0F0A" w:rsidP="007B0F0A">
            <w:pPr>
              <w:rPr>
                <w:b/>
                <w:bCs/>
                <w:sz w:val="16"/>
                <w:szCs w:val="16"/>
                <w:highlight w:val="yellow"/>
              </w:rPr>
            </w:pPr>
          </w:p>
        </w:tc>
      </w:tr>
      <w:tr w:rsidR="007B0F0A" w:rsidRPr="00120E32" w14:paraId="3D27941C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3CEF29EF" w14:textId="6929D907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1989" w:type="dxa"/>
          </w:tcPr>
          <w:p w14:paraId="3E288566" w14:textId="6369B3F6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1079" w:type="dxa"/>
          </w:tcPr>
          <w:p w14:paraId="33927026" w14:textId="50EB069E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2228" w:type="dxa"/>
          </w:tcPr>
          <w:p w14:paraId="13E53055" w14:textId="5D423B55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785" w:type="dxa"/>
          </w:tcPr>
          <w:p w14:paraId="5A7BEE24" w14:textId="1AD0F48B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2064" w:type="dxa"/>
          </w:tcPr>
          <w:p w14:paraId="5F6BBCEF" w14:textId="337E996F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1715" w:type="dxa"/>
          </w:tcPr>
          <w:p w14:paraId="433BFF35" w14:textId="4420A59F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1079" w:type="dxa"/>
          </w:tcPr>
          <w:p w14:paraId="6FBA5AAF" w14:textId="583353BF" w:rsidR="007B0F0A" w:rsidRPr="00E66158" w:rsidRDefault="007B0F0A" w:rsidP="007B0F0A">
            <w:pPr>
              <w:rPr>
                <w:b/>
                <w:bCs/>
                <w:highlight w:val="yellow"/>
              </w:rPr>
            </w:pPr>
          </w:p>
        </w:tc>
        <w:tc>
          <w:tcPr>
            <w:tcW w:w="2182" w:type="dxa"/>
          </w:tcPr>
          <w:p w14:paraId="5B35E1E2" w14:textId="769F4BFE" w:rsidR="007B0F0A" w:rsidRPr="00E66158" w:rsidRDefault="007B0F0A" w:rsidP="007B0F0A">
            <w:pPr>
              <w:rPr>
                <w:sz w:val="16"/>
                <w:szCs w:val="16"/>
                <w:highlight w:val="yellow"/>
              </w:rPr>
            </w:pPr>
          </w:p>
        </w:tc>
      </w:tr>
      <w:tr w:rsidR="007B0F0A" w:rsidRPr="00120E32" w14:paraId="52CE1F89" w14:textId="77777777" w:rsidTr="00C350B9">
        <w:tc>
          <w:tcPr>
            <w:tcW w:w="1269" w:type="dxa"/>
          </w:tcPr>
          <w:p w14:paraId="3269DD6D" w14:textId="28B452DD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22605D9D" w14:textId="6847E1F5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65F420A8" w14:textId="68B44F02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2228" w:type="dxa"/>
          </w:tcPr>
          <w:p w14:paraId="6195B7F4" w14:textId="28693F76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785" w:type="dxa"/>
          </w:tcPr>
          <w:p w14:paraId="47BEED32" w14:textId="4802A463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2064" w:type="dxa"/>
          </w:tcPr>
          <w:p w14:paraId="029E840A" w14:textId="7E52C2A8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163C2430" w14:textId="5318ED41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1C4513E4" w14:textId="58265F0A" w:rsidR="007B0F0A" w:rsidRPr="00120E32" w:rsidRDefault="007B0F0A" w:rsidP="007B0F0A">
            <w:pPr>
              <w:rPr>
                <w:b/>
                <w:bCs/>
              </w:rPr>
            </w:pPr>
          </w:p>
        </w:tc>
        <w:tc>
          <w:tcPr>
            <w:tcW w:w="2182" w:type="dxa"/>
          </w:tcPr>
          <w:p w14:paraId="2118E321" w14:textId="2C6C5DA5" w:rsidR="007B0F0A" w:rsidRPr="00120E32" w:rsidRDefault="007B0F0A" w:rsidP="007B0F0A"/>
        </w:tc>
      </w:tr>
      <w:tr w:rsidR="007B0F0A" w:rsidRPr="00120E32" w14:paraId="37132DE6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489CAD9A" w14:textId="07E181D4" w:rsidR="007B0F0A" w:rsidRPr="00120E32" w:rsidRDefault="007B0F0A" w:rsidP="007B0F0A"/>
        </w:tc>
        <w:tc>
          <w:tcPr>
            <w:tcW w:w="1989" w:type="dxa"/>
          </w:tcPr>
          <w:p w14:paraId="3DBCB6D3" w14:textId="7CF96D42" w:rsidR="007B0F0A" w:rsidRPr="00120E32" w:rsidRDefault="007B0F0A" w:rsidP="007B0F0A"/>
        </w:tc>
        <w:tc>
          <w:tcPr>
            <w:tcW w:w="1079" w:type="dxa"/>
          </w:tcPr>
          <w:p w14:paraId="0BBE9A3E" w14:textId="059D41FE" w:rsidR="007B0F0A" w:rsidRPr="00120E32" w:rsidRDefault="007B0F0A" w:rsidP="007B0F0A"/>
        </w:tc>
        <w:tc>
          <w:tcPr>
            <w:tcW w:w="2228" w:type="dxa"/>
          </w:tcPr>
          <w:p w14:paraId="2A2FEAFB" w14:textId="6ABA3C03" w:rsidR="007B0F0A" w:rsidRPr="00120E32" w:rsidRDefault="007B0F0A" w:rsidP="007B0F0A"/>
        </w:tc>
        <w:tc>
          <w:tcPr>
            <w:tcW w:w="785" w:type="dxa"/>
          </w:tcPr>
          <w:p w14:paraId="0B566A57" w14:textId="39FE456D" w:rsidR="007B0F0A" w:rsidRPr="00120E32" w:rsidRDefault="007B0F0A" w:rsidP="007B0F0A"/>
        </w:tc>
        <w:tc>
          <w:tcPr>
            <w:tcW w:w="2064" w:type="dxa"/>
          </w:tcPr>
          <w:p w14:paraId="0D3A4634" w14:textId="15F3833C" w:rsidR="007B0F0A" w:rsidRPr="00120E32" w:rsidRDefault="007B0F0A" w:rsidP="007B0F0A"/>
        </w:tc>
        <w:tc>
          <w:tcPr>
            <w:tcW w:w="1715" w:type="dxa"/>
          </w:tcPr>
          <w:p w14:paraId="0FA3EE05" w14:textId="4C8142FB" w:rsidR="007B0F0A" w:rsidRPr="00120E32" w:rsidRDefault="007B0F0A" w:rsidP="007B0F0A"/>
        </w:tc>
        <w:tc>
          <w:tcPr>
            <w:tcW w:w="1079" w:type="dxa"/>
          </w:tcPr>
          <w:p w14:paraId="1EEEE0FA" w14:textId="417BFC0D" w:rsidR="007B0F0A" w:rsidRPr="00120E32" w:rsidRDefault="007B0F0A" w:rsidP="007B0F0A"/>
        </w:tc>
        <w:tc>
          <w:tcPr>
            <w:tcW w:w="2182" w:type="dxa"/>
          </w:tcPr>
          <w:p w14:paraId="4D39A246" w14:textId="3606E495" w:rsidR="007B0F0A" w:rsidRPr="00120E32" w:rsidRDefault="007B0F0A" w:rsidP="007B0F0A"/>
        </w:tc>
      </w:tr>
      <w:tr w:rsidR="007B0F0A" w:rsidRPr="00120E32" w14:paraId="564D1A2A" w14:textId="77777777" w:rsidTr="00C350B9">
        <w:tc>
          <w:tcPr>
            <w:tcW w:w="1269" w:type="dxa"/>
          </w:tcPr>
          <w:p w14:paraId="75D49B8E" w14:textId="795094B7" w:rsidR="007B0F0A" w:rsidRPr="00085CA1" w:rsidRDefault="007B0F0A" w:rsidP="007B0F0A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78608FF7" w14:textId="212DE901" w:rsidR="007B0F0A" w:rsidRPr="00085CA1" w:rsidRDefault="007B0F0A" w:rsidP="007B0F0A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2B8000D3" w14:textId="36435583" w:rsidR="007B0F0A" w:rsidRPr="00120E32" w:rsidRDefault="007B0F0A" w:rsidP="007B0F0A"/>
        </w:tc>
        <w:tc>
          <w:tcPr>
            <w:tcW w:w="2228" w:type="dxa"/>
          </w:tcPr>
          <w:p w14:paraId="68AC6F7F" w14:textId="5D26D842" w:rsidR="007B0F0A" w:rsidRPr="00120E32" w:rsidRDefault="007B0F0A" w:rsidP="007B0F0A"/>
        </w:tc>
        <w:tc>
          <w:tcPr>
            <w:tcW w:w="785" w:type="dxa"/>
          </w:tcPr>
          <w:p w14:paraId="3A3E5AF7" w14:textId="13B68C08" w:rsidR="007B0F0A" w:rsidRPr="00120E32" w:rsidRDefault="007B0F0A" w:rsidP="007B0F0A"/>
        </w:tc>
        <w:tc>
          <w:tcPr>
            <w:tcW w:w="2064" w:type="dxa"/>
          </w:tcPr>
          <w:p w14:paraId="05348AEE" w14:textId="73C97C68" w:rsidR="007B0F0A" w:rsidRPr="00120E32" w:rsidRDefault="007B0F0A" w:rsidP="007B0F0A"/>
        </w:tc>
        <w:tc>
          <w:tcPr>
            <w:tcW w:w="1715" w:type="dxa"/>
          </w:tcPr>
          <w:p w14:paraId="4BC26DBB" w14:textId="774B5CA4" w:rsidR="007B0F0A" w:rsidRPr="00085CA1" w:rsidRDefault="007B0F0A" w:rsidP="007B0F0A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7CF86B48" w14:textId="70869D3F" w:rsidR="007B0F0A" w:rsidRPr="00085CA1" w:rsidRDefault="007B0F0A" w:rsidP="007B0F0A">
            <w:pPr>
              <w:rPr>
                <w:b/>
                <w:bCs/>
              </w:rPr>
            </w:pPr>
          </w:p>
        </w:tc>
        <w:tc>
          <w:tcPr>
            <w:tcW w:w="2182" w:type="dxa"/>
          </w:tcPr>
          <w:p w14:paraId="6138ACE1" w14:textId="713E5770" w:rsidR="007B0F0A" w:rsidRPr="00120E32" w:rsidRDefault="007B0F0A" w:rsidP="007B0F0A"/>
        </w:tc>
      </w:tr>
    </w:tbl>
    <w:p w14:paraId="0F9C42ED" w14:textId="72F697F7" w:rsidR="00EC43E1" w:rsidRDefault="00EC43E1" w:rsidP="0069119A">
      <w:pPr>
        <w:pStyle w:val="Heading1"/>
      </w:pPr>
    </w:p>
    <w:p w14:paraId="66F1A2B5" w14:textId="313FADAD" w:rsidR="00F237BB" w:rsidRPr="00EC43E1" w:rsidRDefault="00F237BB" w:rsidP="00EC43E1"/>
    <w:sectPr w:rsidR="00F237BB" w:rsidRPr="00EC43E1">
      <w:footerReference w:type="default" r:id="rId10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4F60" w14:textId="77777777" w:rsidR="00D00020" w:rsidRDefault="00D00020">
      <w:pPr>
        <w:spacing w:before="0" w:after="0" w:line="240" w:lineRule="auto"/>
      </w:pPr>
      <w:r>
        <w:separator/>
      </w:r>
    </w:p>
  </w:endnote>
  <w:endnote w:type="continuationSeparator" w:id="0">
    <w:p w14:paraId="1389A775" w14:textId="77777777" w:rsidR="00D00020" w:rsidRDefault="00D000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4CEF" w14:textId="77777777" w:rsidR="009820C4" w:rsidRDefault="00F6357D">
    <w:pPr>
      <w:pStyle w:val="Footer"/>
      <w:jc w:val="cen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3845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DA1B" w14:textId="77777777" w:rsidR="00D00020" w:rsidRDefault="00D00020">
      <w:pPr>
        <w:spacing w:before="0" w:after="0" w:line="240" w:lineRule="auto"/>
      </w:pPr>
      <w:r>
        <w:separator/>
      </w:r>
    </w:p>
  </w:footnote>
  <w:footnote w:type="continuationSeparator" w:id="0">
    <w:p w14:paraId="4CDA06BA" w14:textId="77777777" w:rsidR="00D00020" w:rsidRDefault="00D000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A0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8628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3824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C424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B015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0227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40A4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2C69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6CDC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EA9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B9"/>
    <w:rsid w:val="000361C9"/>
    <w:rsid w:val="0006458F"/>
    <w:rsid w:val="00085CA1"/>
    <w:rsid w:val="00094F4B"/>
    <w:rsid w:val="000A6A2C"/>
    <w:rsid w:val="0010397A"/>
    <w:rsid w:val="00115CEC"/>
    <w:rsid w:val="00120E32"/>
    <w:rsid w:val="00194B28"/>
    <w:rsid w:val="001B59E6"/>
    <w:rsid w:val="001E376D"/>
    <w:rsid w:val="00286305"/>
    <w:rsid w:val="002D2033"/>
    <w:rsid w:val="00354217"/>
    <w:rsid w:val="003607DC"/>
    <w:rsid w:val="003845AE"/>
    <w:rsid w:val="003A011B"/>
    <w:rsid w:val="003C1693"/>
    <w:rsid w:val="0040630F"/>
    <w:rsid w:val="00411E92"/>
    <w:rsid w:val="00435404"/>
    <w:rsid w:val="004739C6"/>
    <w:rsid w:val="0048305A"/>
    <w:rsid w:val="004E18A7"/>
    <w:rsid w:val="00515FFC"/>
    <w:rsid w:val="005300DE"/>
    <w:rsid w:val="005914C8"/>
    <w:rsid w:val="005960F1"/>
    <w:rsid w:val="005962A4"/>
    <w:rsid w:val="005A38AD"/>
    <w:rsid w:val="005C1D6D"/>
    <w:rsid w:val="005D6DE4"/>
    <w:rsid w:val="005D7D19"/>
    <w:rsid w:val="006240A7"/>
    <w:rsid w:val="00651660"/>
    <w:rsid w:val="00656A86"/>
    <w:rsid w:val="0069119A"/>
    <w:rsid w:val="006E74B0"/>
    <w:rsid w:val="00706A0B"/>
    <w:rsid w:val="0071404F"/>
    <w:rsid w:val="0071444E"/>
    <w:rsid w:val="00762D59"/>
    <w:rsid w:val="00796534"/>
    <w:rsid w:val="007B0F0A"/>
    <w:rsid w:val="007B2602"/>
    <w:rsid w:val="007B5C9E"/>
    <w:rsid w:val="008A39D5"/>
    <w:rsid w:val="008A69B1"/>
    <w:rsid w:val="00906744"/>
    <w:rsid w:val="009469C9"/>
    <w:rsid w:val="009820C4"/>
    <w:rsid w:val="009912C0"/>
    <w:rsid w:val="009C2B48"/>
    <w:rsid w:val="009D3B15"/>
    <w:rsid w:val="009E5C4F"/>
    <w:rsid w:val="00A52110"/>
    <w:rsid w:val="00A73E40"/>
    <w:rsid w:val="00A837CF"/>
    <w:rsid w:val="00A90BDC"/>
    <w:rsid w:val="00AD1210"/>
    <w:rsid w:val="00AE465F"/>
    <w:rsid w:val="00B1673E"/>
    <w:rsid w:val="00B360EF"/>
    <w:rsid w:val="00B375B0"/>
    <w:rsid w:val="00B4766A"/>
    <w:rsid w:val="00B6188C"/>
    <w:rsid w:val="00B76EA0"/>
    <w:rsid w:val="00BA2976"/>
    <w:rsid w:val="00BA77B5"/>
    <w:rsid w:val="00BB2596"/>
    <w:rsid w:val="00BB2A0D"/>
    <w:rsid w:val="00BB639D"/>
    <w:rsid w:val="00C0381E"/>
    <w:rsid w:val="00C25AF8"/>
    <w:rsid w:val="00C3408D"/>
    <w:rsid w:val="00C350B9"/>
    <w:rsid w:val="00C455D6"/>
    <w:rsid w:val="00C617CF"/>
    <w:rsid w:val="00C632DE"/>
    <w:rsid w:val="00C669BB"/>
    <w:rsid w:val="00C72317"/>
    <w:rsid w:val="00CA690B"/>
    <w:rsid w:val="00CC3438"/>
    <w:rsid w:val="00D00020"/>
    <w:rsid w:val="00D004FE"/>
    <w:rsid w:val="00D03F55"/>
    <w:rsid w:val="00D07508"/>
    <w:rsid w:val="00D11E59"/>
    <w:rsid w:val="00D476D9"/>
    <w:rsid w:val="00D85D09"/>
    <w:rsid w:val="00DD4B0D"/>
    <w:rsid w:val="00E012CA"/>
    <w:rsid w:val="00E21558"/>
    <w:rsid w:val="00E42593"/>
    <w:rsid w:val="00E63430"/>
    <w:rsid w:val="00E66158"/>
    <w:rsid w:val="00E962D2"/>
    <w:rsid w:val="00E974CA"/>
    <w:rsid w:val="00EB5927"/>
    <w:rsid w:val="00EC43E1"/>
    <w:rsid w:val="00ED635B"/>
    <w:rsid w:val="00EF34FC"/>
    <w:rsid w:val="00F15B49"/>
    <w:rsid w:val="00F237BB"/>
    <w:rsid w:val="00F6357D"/>
    <w:rsid w:val="00F8796A"/>
    <w:rsid w:val="00FB6221"/>
    <w:rsid w:val="00FC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37EBA"/>
  <w15:chartTrackingRefBased/>
  <w15:docId w15:val="{38931BB2-6FA1-45AA-973F-AA81229E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5AE"/>
    <w:rPr>
      <w:szCs w:val="20"/>
    </w:rPr>
  </w:style>
  <w:style w:type="paragraph" w:styleId="Heading1">
    <w:name w:val="heading 1"/>
    <w:basedOn w:val="Normal"/>
    <w:next w:val="Normal"/>
    <w:uiPriority w:val="2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43540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rsid w:val="001B59E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1B59E6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1B59E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1B59E6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1B59E6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1B59E6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1B59E6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"/>
    <w:qFormat/>
    <w:rsid w:val="00CC3438"/>
    <w:pPr>
      <w:pBdr>
        <w:top w:val="single" w:sz="12" w:space="1" w:color="595959" w:themeColor="text1" w:themeTint="A6"/>
      </w:pBdr>
      <w:spacing w:before="0" w:after="12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28"/>
      <w:szCs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dTable4-Accent1">
    <w:name w:val="Grid Table 4 Accent 1"/>
    <w:basedOn w:val="TableNormal"/>
    <w:uiPriority w:val="49"/>
    <w:rsid w:val="00A90BDC"/>
    <w:tblPr>
      <w:tblStyleRowBandSize w:val="1"/>
      <w:tblStyleColBandSize w:val="1"/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  <w:tblCellMar>
        <w:left w:w="43" w:type="dxa"/>
        <w:right w:w="43" w:type="dxa"/>
      </w:tblCellMar>
    </w:tbl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2E74B5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A69B1"/>
    <w:rPr>
      <w:color w:val="595959" w:themeColor="text1" w:themeTint="A6"/>
      <w:sz w:val="22"/>
    </w:rPr>
  </w:style>
  <w:style w:type="paragraph" w:customStyle="1" w:styleId="Notes">
    <w:name w:val="Notes"/>
    <w:basedOn w:val="Normal"/>
    <w:uiPriority w:val="3"/>
    <w:qFormat/>
  </w:style>
  <w:style w:type="paragraph" w:styleId="Footer">
    <w:name w:val="footer"/>
    <w:basedOn w:val="Normal"/>
    <w:link w:val="FooterChar"/>
    <w:uiPriority w:val="99"/>
    <w:unhideWhenUsed/>
    <w:rsid w:val="003845AE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5AE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9E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E6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59E6"/>
  </w:style>
  <w:style w:type="paragraph" w:styleId="BlockText">
    <w:name w:val="Block Text"/>
    <w:basedOn w:val="Normal"/>
    <w:uiPriority w:val="99"/>
    <w:semiHidden/>
    <w:unhideWhenUsed/>
    <w:rsid w:val="008A69B1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1B59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9E6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B59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59E6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B59E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59E6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59E6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59E6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59E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59E6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59E6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59E6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59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59E6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59E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59E6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B59E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9E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59E6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59E6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B59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9E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9E6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9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9E6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59E6"/>
  </w:style>
  <w:style w:type="character" w:customStyle="1" w:styleId="DateChar">
    <w:name w:val="Date Char"/>
    <w:basedOn w:val="DefaultParagraphFont"/>
    <w:link w:val="Date"/>
    <w:uiPriority w:val="99"/>
    <w:semiHidden/>
    <w:rsid w:val="001B59E6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59E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59E6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59E6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1B59E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1B59E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9E6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59E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59E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B59E6"/>
    <w:rPr>
      <w:color w:val="954F72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B59E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9E6"/>
    <w:rPr>
      <w:sz w:val="22"/>
      <w:szCs w:val="20"/>
    </w:rPr>
  </w:style>
  <w:style w:type="table" w:styleId="GridTable1Light">
    <w:name w:val="Grid Table 1 Light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845A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5AE"/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6240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6240A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240A7"/>
    <w:rPr>
      <w:rFonts w:asciiTheme="majorHAnsi" w:eastAsiaTheme="majorEastAsia" w:hAnsiTheme="majorHAnsi" w:cstheme="majorBidi"/>
      <w:color w:val="2E74B5" w:themeColor="accent1" w:themeShade="BF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6240A7"/>
    <w:rPr>
      <w:rFonts w:asciiTheme="majorHAnsi" w:eastAsiaTheme="majorEastAsia" w:hAnsiTheme="majorHAnsi" w:cstheme="majorBidi"/>
      <w:color w:val="1F4D78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6240A7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6240A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6240A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B59E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59E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59E6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9E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9E6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B59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B59E6"/>
    <w:rPr>
      <w:color w:val="0563C1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59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A69B1"/>
    <w:rPr>
      <w:i/>
      <w:iCs/>
      <w:color w:val="2E74B5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A69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A69B1"/>
    <w:rPr>
      <w:i/>
      <w:iCs/>
      <w:color w:val="2E74B5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A69B1"/>
    <w:rPr>
      <w:b/>
      <w:bCs/>
      <w:caps w:val="0"/>
      <w:smallCaps/>
      <w:color w:val="2E74B5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B5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B59E6"/>
    <w:rPr>
      <w:sz w:val="22"/>
    </w:rPr>
  </w:style>
  <w:style w:type="paragraph" w:styleId="List">
    <w:name w:val="List"/>
    <w:basedOn w:val="Normal"/>
    <w:uiPriority w:val="99"/>
    <w:semiHidden/>
    <w:unhideWhenUsed/>
    <w:rsid w:val="001B59E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59E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59E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59E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59E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59E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59E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59E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59E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59E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59E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59E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59E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59E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59E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59E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59E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59E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59E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59E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B59E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B59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59E6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59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59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B59E6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1B59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59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59E6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B59E6"/>
    <w:rPr>
      <w:sz w:val="22"/>
    </w:rPr>
  </w:style>
  <w:style w:type="table" w:styleId="PlainTable1">
    <w:name w:val="Plain Table 1"/>
    <w:basedOn w:val="TableNormal"/>
    <w:uiPriority w:val="41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B59E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59E6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B59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B59E6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59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59E6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B59E6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59E6"/>
    <w:rPr>
      <w:sz w:val="22"/>
      <w:szCs w:val="20"/>
    </w:rPr>
  </w:style>
  <w:style w:type="character" w:styleId="Strong">
    <w:name w:val="Strong"/>
    <w:basedOn w:val="DefaultParagraphFont"/>
    <w:uiPriority w:val="22"/>
    <w:unhideWhenUsed/>
    <w:qFormat/>
    <w:rsid w:val="001B59E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B59E6"/>
    <w:pPr>
      <w:numPr>
        <w:ilvl w:val="1"/>
      </w:numPr>
      <w:spacing w:after="160"/>
      <w:ind w:left="43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B59E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B59E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B59E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1B59E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B59E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B59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B59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B59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B59E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B59E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B59E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B59E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B59E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B59E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B59E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B59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B59E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B59E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59E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B59E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B59E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B59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B59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B59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B59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B59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B59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59E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59E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B59E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B59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B59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B59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B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B59E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B59E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B59E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B59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59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59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59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59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59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59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59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59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59E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9E6"/>
    <w:pPr>
      <w:spacing w:after="0"/>
      <w:outlineLvl w:val="9"/>
    </w:pPr>
    <w:rPr>
      <w:cap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435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no\AppData\Roaming\Microsoft\Templates\Business%20trip%20itinera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EF41E8716A43429EF0A4EB1324F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D42CE-ACBB-47D8-BEC8-914439FA75F6}"/>
      </w:docPartPr>
      <w:docPartBody>
        <w:p w:rsidR="00A3401C" w:rsidRDefault="002F0F7D">
          <w:pPr>
            <w:pStyle w:val="5FEF41E8716A43429EF0A4EB1324F934"/>
          </w:pPr>
          <w:r w:rsidRPr="006E74B0">
            <w:t>Date</w:t>
          </w:r>
        </w:p>
      </w:docPartBody>
    </w:docPart>
    <w:docPart>
      <w:docPartPr>
        <w:name w:val="32A317D05C3F4203BE19149273E3F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D43BC-A04E-4D83-BA32-680D47396A9B}"/>
      </w:docPartPr>
      <w:docPartBody>
        <w:p w:rsidR="00A3401C" w:rsidRDefault="002F0F7D">
          <w:pPr>
            <w:pStyle w:val="32A317D05C3F4203BE19149273E3FB6B"/>
          </w:pPr>
          <w:r w:rsidRPr="006E74B0">
            <w:t>Depart from</w:t>
          </w:r>
        </w:p>
      </w:docPartBody>
    </w:docPart>
    <w:docPart>
      <w:docPartPr>
        <w:name w:val="E26C1CC94F814BFB83A0C797FEFAE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A62C7-28D4-44DC-9D45-A98F23FB8BAB}"/>
      </w:docPartPr>
      <w:docPartBody>
        <w:p w:rsidR="00A3401C" w:rsidRDefault="002F0F7D">
          <w:pPr>
            <w:pStyle w:val="E26C1CC94F814BFB83A0C797FEFAEF1F"/>
          </w:pPr>
          <w:r w:rsidRPr="006E74B0">
            <w:t>Depart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3F4851A42BED4C05A640EAD4128B0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2C580-2C13-4370-A30B-E608A9C0737D}"/>
      </w:docPartPr>
      <w:docPartBody>
        <w:p w:rsidR="00A3401C" w:rsidRDefault="002F0F7D">
          <w:pPr>
            <w:pStyle w:val="3F4851A42BED4C05A640EAD4128B0E8A"/>
          </w:pPr>
          <w:r w:rsidRPr="006E74B0">
            <w:t>Destination</w:t>
          </w:r>
        </w:p>
      </w:docPartBody>
    </w:docPart>
    <w:docPart>
      <w:docPartPr>
        <w:name w:val="8C5FB0B767A847DFA3CE28A1B5CC2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A6A60-9E6C-4871-93A4-E3EB8D691B26}"/>
      </w:docPartPr>
      <w:docPartBody>
        <w:p w:rsidR="00A3401C" w:rsidRDefault="002F0F7D">
          <w:pPr>
            <w:pStyle w:val="8C5FB0B767A847DFA3CE28A1B5CC2051"/>
          </w:pPr>
          <w:r w:rsidRPr="006E74B0">
            <w:t>Arrival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F2E126FD08B7425B961F474E2D061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6191B-7611-4D91-9DE2-15D93C679A54}"/>
      </w:docPartPr>
      <w:docPartBody>
        <w:p w:rsidR="00A3401C" w:rsidRDefault="002F0F7D">
          <w:pPr>
            <w:pStyle w:val="F2E126FD08B7425B961F474E2D0612C6"/>
          </w:pPr>
          <w:r w:rsidRPr="006E74B0">
            <w:t>Destination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64"/>
    <w:rsid w:val="00080234"/>
    <w:rsid w:val="000E2059"/>
    <w:rsid w:val="002831D1"/>
    <w:rsid w:val="002F0F7D"/>
    <w:rsid w:val="00606BBD"/>
    <w:rsid w:val="00610632"/>
    <w:rsid w:val="006C2064"/>
    <w:rsid w:val="007E048B"/>
    <w:rsid w:val="007E7DE8"/>
    <w:rsid w:val="00A3401C"/>
    <w:rsid w:val="00BD7618"/>
    <w:rsid w:val="00C33236"/>
    <w:rsid w:val="00C464B7"/>
    <w:rsid w:val="00CE2549"/>
    <w:rsid w:val="00DC3195"/>
    <w:rsid w:val="00E9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F41E8716A43429EF0A4EB1324F934">
    <w:name w:val="5FEF41E8716A43429EF0A4EB1324F934"/>
  </w:style>
  <w:style w:type="paragraph" w:customStyle="1" w:styleId="32A317D05C3F4203BE19149273E3FB6B">
    <w:name w:val="32A317D05C3F4203BE19149273E3FB6B"/>
  </w:style>
  <w:style w:type="paragraph" w:customStyle="1" w:styleId="E26C1CC94F814BFB83A0C797FEFAEF1F">
    <w:name w:val="E26C1CC94F814BFB83A0C797FEFAEF1F"/>
  </w:style>
  <w:style w:type="paragraph" w:customStyle="1" w:styleId="3F4851A42BED4C05A640EAD4128B0E8A">
    <w:name w:val="3F4851A42BED4C05A640EAD4128B0E8A"/>
  </w:style>
  <w:style w:type="paragraph" w:customStyle="1" w:styleId="8C5FB0B767A847DFA3CE28A1B5CC2051">
    <w:name w:val="8C5FB0B767A847DFA3CE28A1B5CC2051"/>
  </w:style>
  <w:style w:type="paragraph" w:customStyle="1" w:styleId="F2E126FD08B7425B961F474E2D0612C6">
    <w:name w:val="F2E126FD08B7425B961F474E2D061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trip itinerar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9BC67A-712B-4DE3-859F-53F8BEBABF8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003B449-B68A-4532-82AA-C4A18DDDF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7874D-9613-4190-9935-9DD31CFE8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</Template>
  <TotalTime>852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Reyno</dc:creator>
  <cp:lastModifiedBy>Christopher Reynoso</cp:lastModifiedBy>
  <cp:revision>35</cp:revision>
  <dcterms:created xsi:type="dcterms:W3CDTF">2021-03-29T20:30:00Z</dcterms:created>
  <dcterms:modified xsi:type="dcterms:W3CDTF">2021-08-15T17:34:00Z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